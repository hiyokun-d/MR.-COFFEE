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r w:rsidR="000F1EBF" w:rsidRPr="008B08C6">
              <w:rPr>
                <w:rFonts w:ascii="Arial" w:hAnsi="Arial" w:cs="Arial"/>
                <w:b/>
                <w:sz w:val="32"/>
                <w:lang w:val="id-ID"/>
              </w:rPr>
              <w:t>Case</w:t>
            </w:r>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55081CEB">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5C7DF9"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1D4E5E48" w14:textId="77777777" w:rsidR="005C7DF9" w:rsidRPr="00EF49E4" w:rsidRDefault="005C7DF9" w:rsidP="005C7DF9">
            <w:pPr>
              <w:rPr>
                <w:rFonts w:ascii="Arial Narrow" w:hAnsi="Arial Narrow" w:cs="Tahoma"/>
                <w:sz w:val="36"/>
              </w:rPr>
            </w:pPr>
            <w:r w:rsidRPr="00EF49E4">
              <w:rPr>
                <w:rFonts w:ascii="Arial Narrow" w:hAnsi="Arial Narrow" w:cs="Tahoma"/>
                <w:sz w:val="36"/>
              </w:rPr>
              <w:t>COMP6232001 | COMP6800 | COMP6800001 | COMP6800016 | COMP6800049 | COMP6880051</w:t>
            </w:r>
          </w:p>
          <w:p w14:paraId="36656A16" w14:textId="6283A521" w:rsidR="005C7DF9" w:rsidRPr="00876A58" w:rsidRDefault="005C7DF9" w:rsidP="005C7DF9">
            <w:pPr>
              <w:pStyle w:val="Header"/>
              <w:rPr>
                <w:rFonts w:ascii="Arial Narrow" w:hAnsi="Arial Narrow" w:cs="Tahoma"/>
                <w:sz w:val="36"/>
                <w:lang w:val="id-ID"/>
              </w:rPr>
            </w:pPr>
            <w:r w:rsidRPr="00EF49E4">
              <w:rPr>
                <w:rFonts w:ascii="Arial Narrow" w:hAnsi="Arial Narrow" w:cs="Tahoma"/>
                <w:sz w:val="36"/>
              </w:rPr>
              <w:t>Human and Computer Interaction</w:t>
            </w:r>
          </w:p>
        </w:tc>
        <w:tc>
          <w:tcPr>
            <w:tcW w:w="3381" w:type="dxa"/>
            <w:vMerge/>
            <w:tcBorders>
              <w:left w:val="single" w:sz="4" w:space="0" w:color="auto"/>
              <w:bottom w:val="single" w:sz="4" w:space="0" w:color="auto"/>
              <w:right w:val="double" w:sz="4" w:space="0" w:color="auto"/>
            </w:tcBorders>
            <w:vAlign w:val="center"/>
          </w:tcPr>
          <w:p w14:paraId="6BA3B1F2" w14:textId="77777777" w:rsidR="005C7DF9" w:rsidRPr="00876A58" w:rsidRDefault="005C7DF9" w:rsidP="005C7DF9">
            <w:pPr>
              <w:jc w:val="right"/>
              <w:rPr>
                <w:rFonts w:ascii="Tahoma" w:hAnsi="Tahoma" w:cs="Tahoma"/>
                <w:b/>
                <w:sz w:val="18"/>
                <w:lang w:val="id-ID"/>
              </w:rPr>
            </w:pPr>
          </w:p>
        </w:tc>
      </w:tr>
      <w:tr w:rsidR="005C7DF9"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3C5CE6E2" w:rsidR="005C7DF9" w:rsidRPr="00D121E5" w:rsidRDefault="005C7DF9" w:rsidP="005C7DF9">
            <w:pPr>
              <w:ind w:right="480"/>
              <w:rPr>
                <w:rFonts w:ascii="Tahoma" w:hAnsi="Tahoma" w:cs="Tahoma"/>
                <w:bCs/>
                <w:sz w:val="18"/>
                <w:highlight w:val="yellow"/>
              </w:rPr>
            </w:pPr>
            <w:r w:rsidRPr="00EF49E4">
              <w:rPr>
                <w:rFonts w:ascii="Arial" w:hAnsi="Arial" w:cs="Arial"/>
                <w:b/>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77777777" w:rsidR="005C7DF9" w:rsidRPr="00D121E5" w:rsidRDefault="005C7DF9" w:rsidP="005C7DF9">
            <w:pPr>
              <w:jc w:val="right"/>
              <w:rPr>
                <w:rFonts w:ascii="Arial" w:hAnsi="Arial" w:cs="Arial"/>
                <w:b/>
                <w:sz w:val="20"/>
                <w:highlight w:val="yellow"/>
              </w:rPr>
            </w:pPr>
            <w:r w:rsidRPr="00D121E5">
              <w:rPr>
                <w:rFonts w:ascii="Arial" w:hAnsi="Arial" w:cs="Arial"/>
                <w:b/>
                <w:sz w:val="20"/>
                <w:highlight w:val="yellow"/>
              </w:rPr>
              <w:t>&lt;Case Code&gt;</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77777777" w:rsidR="00535DA7" w:rsidRPr="00876A58" w:rsidRDefault="00535DA7" w:rsidP="005B66A9">
            <w:pPr>
              <w:pStyle w:val="Header"/>
              <w:rPr>
                <w:rFonts w:ascii="Arial" w:hAnsi="Arial" w:cs="Arial"/>
                <w:b/>
                <w:i/>
                <w:sz w:val="18"/>
                <w:lang w:val="id-ID"/>
              </w:rPr>
            </w:pPr>
            <w:r w:rsidRPr="008B08C6">
              <w:rPr>
                <w:rFonts w:ascii="Arial" w:hAnsi="Arial" w:cs="Arial"/>
                <w:b/>
                <w:i/>
                <w:sz w:val="18"/>
                <w:szCs w:val="18"/>
                <w:lang w:val="id-ID"/>
              </w:rPr>
              <w:t>Valid on</w:t>
            </w:r>
            <w:r w:rsidR="00EF17AC" w:rsidRPr="008B08C6">
              <w:rPr>
                <w:rFonts w:ascii="Arial" w:hAnsi="Arial" w:cs="Arial"/>
                <w:b/>
                <w:i/>
                <w:sz w:val="18"/>
                <w:szCs w:val="18"/>
              </w:rPr>
              <w:t xml:space="preserve"> </w:t>
            </w:r>
            <w:r w:rsidR="00E642BF" w:rsidRPr="00D121E5">
              <w:rPr>
                <w:rFonts w:ascii="Arial" w:hAnsi="Arial" w:cs="Arial"/>
                <w:i/>
                <w:sz w:val="18"/>
                <w:szCs w:val="18"/>
                <w:highlight w:val="yellow"/>
                <w:lang w:val="id-ID"/>
              </w:rPr>
              <w:t>[Odd/Even/Compact]</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r w:rsidR="00DE2FA6" w:rsidRPr="008B08C6">
              <w:rPr>
                <w:rFonts w:ascii="Arial" w:hAnsi="Arial" w:cs="Arial"/>
                <w:i/>
                <w:sz w:val="18"/>
                <w:szCs w:val="18"/>
                <w:lang w:val="id-ID"/>
              </w:rPr>
              <w:t xml:space="preserve">Year </w:t>
            </w:r>
            <w:r w:rsidR="00E642BF" w:rsidRPr="00D121E5">
              <w:rPr>
                <w:rFonts w:ascii="Arial" w:hAnsi="Arial" w:cs="Arial"/>
                <w:i/>
                <w:sz w:val="18"/>
                <w:szCs w:val="18"/>
                <w:highlight w:val="yellow"/>
                <w:lang w:val="id-ID"/>
              </w:rPr>
              <w:t>9999</w:t>
            </w:r>
            <w:r w:rsidRPr="00D121E5">
              <w:rPr>
                <w:rFonts w:ascii="Arial" w:hAnsi="Arial" w:cs="Arial"/>
                <w:i/>
                <w:sz w:val="18"/>
                <w:szCs w:val="18"/>
                <w:highlight w:val="yellow"/>
                <w:lang w:val="id-ID"/>
              </w:rPr>
              <w:t>/</w:t>
            </w:r>
            <w:r w:rsidR="00E642BF" w:rsidRPr="00D121E5">
              <w:rPr>
                <w:rFonts w:ascii="Arial" w:hAnsi="Arial" w:cs="Arial"/>
                <w:i/>
                <w:sz w:val="18"/>
                <w:szCs w:val="18"/>
                <w:highlight w:val="yellow"/>
                <w:lang w:val="id-ID"/>
              </w:rPr>
              <w:t>9999</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7C33527F"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r w:rsidR="00D37E0D" w:rsidRPr="008B08C6">
              <w:rPr>
                <w:rFonts w:ascii="Arial" w:hAnsi="Arial" w:cs="Arial"/>
                <w:b/>
                <w:sz w:val="18"/>
                <w:lang w:val="id-ID"/>
              </w:rPr>
              <w:t>Revision</w:t>
            </w:r>
            <w:r w:rsidR="00A552D5" w:rsidRPr="008B08C6">
              <w:rPr>
                <w:rFonts w:ascii="Arial" w:hAnsi="Arial" w:cs="Arial"/>
                <w:b/>
                <w:sz w:val="18"/>
              </w:rPr>
              <w:t xml:space="preserve"> </w:t>
            </w:r>
            <w:r w:rsidR="007955AD" w:rsidRPr="00D121E5">
              <w:rPr>
                <w:rFonts w:ascii="Arial" w:hAnsi="Arial" w:cs="Arial"/>
                <w:b/>
                <w:sz w:val="18"/>
                <w:highlight w:val="yellow"/>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r w:rsidR="0067791B" w:rsidRPr="00CA2529">
        <w:rPr>
          <w:lang w:val="id-ID"/>
        </w:rPr>
        <w:t>elompok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r w:rsidRPr="00CA2529">
        <w:rPr>
          <w:lang w:val="id-ID"/>
        </w:rPr>
        <w:t>Me</w:t>
      </w:r>
      <w:proofErr w:type="spellStart"/>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r w:rsidR="0067791B" w:rsidRPr="00CA2529">
        <w:rPr>
          <w:lang w:val="id-ID"/>
        </w:rPr>
        <w:t xml:space="preserve">dicontek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r w:rsidRPr="00564AAB">
        <w:rPr>
          <w:lang w:val="id-ID"/>
        </w:rPr>
        <w:t>dicontek</w:t>
      </w:r>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proofErr w:type="gramStart"/>
      <w:r w:rsidR="000D1BCE">
        <w:rPr>
          <w:rStyle w:val="longtext"/>
          <w:i/>
          <w:sz w:val="20"/>
          <w:szCs w:val="20"/>
        </w:rPr>
        <w:t xml:space="preserve">whole </w:t>
      </w:r>
      <w:r w:rsidRPr="00345281">
        <w:rPr>
          <w:rStyle w:val="longtext"/>
          <w:i/>
          <w:sz w:val="20"/>
          <w:szCs w:val="20"/>
        </w:rPr>
        <w:t xml:space="preserve"> groups</w:t>
      </w:r>
      <w:proofErr w:type="gramEnd"/>
      <w:r w:rsidRPr="00345281">
        <w:rPr>
          <w:rStyle w:val="longtext"/>
          <w:i/>
          <w:sz w:val="20"/>
          <w:szCs w:val="20"/>
        </w:rPr>
        <w:t xml:space="preserve">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1"/>
      <w:r w:rsidRPr="00BE3C75">
        <w:rPr>
          <w:lang w:val="id-ID"/>
        </w:rPr>
        <w:t>Persentase penilaian</w:t>
      </w:r>
      <w:commentRangeEnd w:id="1"/>
      <w:r>
        <w:rPr>
          <w:rStyle w:val="CommentReference"/>
        </w:rPr>
        <w:commentReference w:id="1"/>
      </w:r>
      <w:r>
        <w:rPr>
          <w:lang w:val="id-ID"/>
        </w:rPr>
        <w:t xml:space="preserve"> untuk matakuliah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5C7DF9" w:rsidRPr="007E1E52" w14:paraId="1231A562" w14:textId="77777777" w:rsidTr="0036570E">
        <w:trPr>
          <w:trHeight w:val="448"/>
        </w:trPr>
        <w:tc>
          <w:tcPr>
            <w:tcW w:w="3005" w:type="dxa"/>
            <w:vAlign w:val="center"/>
          </w:tcPr>
          <w:p w14:paraId="702DE6B2" w14:textId="574C8128" w:rsidR="005C7DF9" w:rsidRPr="006B6239" w:rsidRDefault="005C7DF9" w:rsidP="005C7DF9">
            <w:pPr>
              <w:jc w:val="center"/>
              <w:rPr>
                <w:bCs/>
                <w:highlight w:val="yellow"/>
              </w:rPr>
            </w:pPr>
            <w:r>
              <w:rPr>
                <w:bCs/>
              </w:rPr>
              <w:t>-</w:t>
            </w:r>
          </w:p>
        </w:tc>
        <w:tc>
          <w:tcPr>
            <w:tcW w:w="3005" w:type="dxa"/>
            <w:vAlign w:val="center"/>
          </w:tcPr>
          <w:p w14:paraId="2BF83540" w14:textId="035D2329" w:rsidR="005C7DF9" w:rsidRPr="006B6239" w:rsidRDefault="005C7DF9" w:rsidP="005C7DF9">
            <w:pPr>
              <w:jc w:val="center"/>
              <w:rPr>
                <w:bCs/>
                <w:highlight w:val="yellow"/>
              </w:rPr>
            </w:pPr>
            <w:r>
              <w:rPr>
                <w:bCs/>
              </w:rPr>
              <w:t>100%</w:t>
            </w:r>
          </w:p>
        </w:tc>
        <w:tc>
          <w:tcPr>
            <w:tcW w:w="3005" w:type="dxa"/>
            <w:vAlign w:val="center"/>
          </w:tcPr>
          <w:p w14:paraId="6C1F9204" w14:textId="40F82150" w:rsidR="005C7DF9" w:rsidRPr="006B6239" w:rsidRDefault="005C7DF9" w:rsidP="005C7DF9">
            <w:pPr>
              <w:jc w:val="center"/>
              <w:rPr>
                <w:bCs/>
                <w:highlight w:val="yellow"/>
              </w:rPr>
            </w:pPr>
            <w:r>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commentRangeStart w:id="2"/>
      <w:proofErr w:type="spellStart"/>
      <w:r>
        <w:t>Perangkat</w:t>
      </w:r>
      <w:proofErr w:type="spellEnd"/>
      <w:r>
        <w:t xml:space="preserve"> </w:t>
      </w:r>
      <w:proofErr w:type="spellStart"/>
      <w:r>
        <w:t>lunak</w:t>
      </w:r>
      <w:commentRangeEnd w:id="2"/>
      <w:proofErr w:type="spellEnd"/>
      <w:r>
        <w:rPr>
          <w:rStyle w:val="CommentReference"/>
        </w:rPr>
        <w:commentReference w:id="2"/>
      </w:r>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3"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3"/>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4734381C" w14:textId="77777777" w:rsidR="005C7DF9" w:rsidRPr="00EF49E4" w:rsidRDefault="005C7DF9" w:rsidP="005C7DF9">
            <w:pPr>
              <w:rPr>
                <w:color w:val="000000"/>
              </w:rPr>
            </w:pPr>
            <w:r w:rsidRPr="00EF49E4">
              <w:rPr>
                <w:color w:val="000000"/>
              </w:rPr>
              <w:t>Figma</w:t>
            </w:r>
          </w:p>
          <w:p w14:paraId="3959680F" w14:textId="77777777" w:rsidR="005C7DF9" w:rsidRPr="00EF49E4" w:rsidRDefault="005C7DF9" w:rsidP="005C7DF9">
            <w:pPr>
              <w:rPr>
                <w:color w:val="000000"/>
              </w:rPr>
            </w:pPr>
            <w:r w:rsidRPr="00EF49E4">
              <w:rPr>
                <w:color w:val="000000"/>
              </w:rPr>
              <w:t>Visual Studio Code</w:t>
            </w:r>
          </w:p>
          <w:p w14:paraId="026C7AD7" w14:textId="35F9D1C7" w:rsidR="002A7D96" w:rsidRPr="0009270D" w:rsidRDefault="005C7DF9" w:rsidP="005C7DF9">
            <w:pPr>
              <w:rPr>
                <w:bCs/>
                <w:highlight w:val="yellow"/>
              </w:rPr>
            </w:pPr>
            <w:r w:rsidRPr="00EF49E4">
              <w:rPr>
                <w:color w:val="000000"/>
              </w:rPr>
              <w:t>Web Browser (Google Chrome)</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commentRangeStart w:id="4"/>
      <w:proofErr w:type="spellStart"/>
      <w:r>
        <w:t>Ekstensi</w:t>
      </w:r>
      <w:proofErr w:type="spellEnd"/>
      <w:r>
        <w:t xml:space="preserve"> file</w:t>
      </w:r>
      <w:commentRangeEnd w:id="4"/>
      <w:r>
        <w:rPr>
          <w:rStyle w:val="CommentReference"/>
        </w:rPr>
        <w:commentReference w:id="4"/>
      </w:r>
      <w:r>
        <w:t xml:space="preserv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5C7DF9" w14:paraId="1898B634" w14:textId="77777777" w:rsidTr="0036570E">
        <w:trPr>
          <w:trHeight w:val="758"/>
        </w:trPr>
        <w:tc>
          <w:tcPr>
            <w:tcW w:w="3005" w:type="dxa"/>
            <w:vAlign w:val="center"/>
          </w:tcPr>
          <w:p w14:paraId="508156B1" w14:textId="133FE86E" w:rsidR="005C7DF9" w:rsidRPr="00FD4E83" w:rsidRDefault="005C7DF9" w:rsidP="005C7DF9">
            <w:pPr>
              <w:rPr>
                <w:bCs/>
                <w:highlight w:val="yellow"/>
              </w:rPr>
            </w:pPr>
            <w:r>
              <w:rPr>
                <w:bCs/>
              </w:rPr>
              <w:t>-</w:t>
            </w:r>
          </w:p>
        </w:tc>
        <w:tc>
          <w:tcPr>
            <w:tcW w:w="3005" w:type="dxa"/>
            <w:vAlign w:val="center"/>
          </w:tcPr>
          <w:p w14:paraId="0CE79C0C" w14:textId="2E1E0A3D" w:rsidR="005C7DF9" w:rsidRPr="00FD4E83" w:rsidRDefault="005C7DF9" w:rsidP="005C7DF9">
            <w:pPr>
              <w:rPr>
                <w:bCs/>
                <w:highlight w:val="yellow"/>
              </w:rPr>
            </w:pPr>
            <w:r>
              <w:rPr>
                <w:bCs/>
                <w:bdr w:val="none" w:sz="0" w:space="0" w:color="auto" w:frame="1"/>
              </w:rPr>
              <w:t>FIG, HTML, CSS, JS, Asset Files</w:t>
            </w:r>
          </w:p>
        </w:tc>
        <w:tc>
          <w:tcPr>
            <w:tcW w:w="3005" w:type="dxa"/>
            <w:vAlign w:val="center"/>
          </w:tcPr>
          <w:p w14:paraId="2C5A205F" w14:textId="0D46023B" w:rsidR="005C7DF9" w:rsidRPr="00FD4E83" w:rsidRDefault="005C7DF9" w:rsidP="005C7DF9">
            <w:pPr>
              <w:jc w:val="center"/>
              <w:rPr>
                <w:bCs/>
                <w:highlight w:val="yellow"/>
              </w:rPr>
            </w:pPr>
            <w:r>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07CFBF10" w14:textId="6BF4B5E3" w:rsidR="00E77061" w:rsidRPr="00F23967" w:rsidRDefault="00E77061" w:rsidP="00E77061">
      <w:pPr>
        <w:spacing w:line="360" w:lineRule="auto"/>
        <w:ind w:left="360"/>
        <w:jc w:val="both"/>
        <w:rPr>
          <w:rStyle w:val="longtext"/>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75A790A1" w14:textId="17ECBD72" w:rsidR="0067791B" w:rsidRDefault="0067791B" w:rsidP="00D33F3B">
      <w:pPr>
        <w:spacing w:after="200" w:line="276" w:lineRule="auto"/>
        <w:rPr>
          <w:sz w:val="18"/>
          <w:szCs w:val="18"/>
          <w:lang w:val="id-ID"/>
        </w:rPr>
      </w:pPr>
    </w:p>
    <w:p w14:paraId="702C8D29" w14:textId="77777777" w:rsidR="00EA030E" w:rsidRPr="00AF037A" w:rsidRDefault="00EA030E" w:rsidP="00D33F3B">
      <w:pPr>
        <w:spacing w:after="200" w:line="276" w:lineRule="auto"/>
        <w:rPr>
          <w:sz w:val="18"/>
          <w:szCs w:val="18"/>
          <w:lang w:val="id-ID"/>
        </w:rPr>
      </w:pP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r w:rsidRPr="001E4042">
        <w:rPr>
          <w:i/>
          <w:sz w:val="16"/>
          <w:lang w:val="id-ID"/>
        </w:rPr>
        <w:t>Case</w:t>
      </w:r>
    </w:p>
    <w:p w14:paraId="3ECE9906" w14:textId="77777777" w:rsidR="00643F75" w:rsidRDefault="00643F75" w:rsidP="00643F75">
      <w:pPr>
        <w:rPr>
          <w:lang w:val="id-ID"/>
        </w:rPr>
      </w:pPr>
    </w:p>
    <w:p w14:paraId="3116BDF4" w14:textId="51D03ADE" w:rsidR="00AE480A" w:rsidRPr="005C7DF9" w:rsidRDefault="0011612D" w:rsidP="005C7DF9">
      <w:pPr>
        <w:spacing w:after="240" w:line="360" w:lineRule="auto"/>
        <w:jc w:val="center"/>
        <w:rPr>
          <w:sz w:val="32"/>
          <w:szCs w:val="32"/>
        </w:rPr>
      </w:pPr>
      <w:proofErr w:type="gramStart"/>
      <w:r>
        <w:rPr>
          <w:b/>
          <w:bCs/>
          <w:sz w:val="32"/>
          <w:szCs w:val="32"/>
        </w:rPr>
        <w:t>MR</w:t>
      </w:r>
      <w:r w:rsidR="00637F28">
        <w:rPr>
          <w:b/>
          <w:bCs/>
          <w:sz w:val="32"/>
          <w:szCs w:val="32"/>
        </w:rPr>
        <w:t>.</w:t>
      </w:r>
      <w:r>
        <w:rPr>
          <w:b/>
          <w:bCs/>
          <w:sz w:val="32"/>
          <w:szCs w:val="32"/>
        </w:rPr>
        <w:t>COFF</w:t>
      </w:r>
      <w:r w:rsidR="00CC0A6B">
        <w:rPr>
          <w:b/>
          <w:bCs/>
          <w:sz w:val="32"/>
          <w:szCs w:val="32"/>
        </w:rPr>
        <w:t>E</w:t>
      </w:r>
      <w:r>
        <w:rPr>
          <w:b/>
          <w:bCs/>
          <w:sz w:val="32"/>
          <w:szCs w:val="32"/>
        </w:rPr>
        <w:t>E</w:t>
      </w:r>
      <w:commentRangeStart w:id="5"/>
      <w:commentRangeEnd w:id="5"/>
      <w:proofErr w:type="gramEnd"/>
      <w:r w:rsidR="00AE480A" w:rsidRPr="00EA030E">
        <w:rPr>
          <w:rStyle w:val="CommentReference"/>
        </w:rPr>
        <w:commentReference w:id="5"/>
      </w:r>
    </w:p>
    <w:p w14:paraId="135C54C2" w14:textId="75B4F8A7" w:rsidR="004F57A9" w:rsidRPr="004F57A9" w:rsidRDefault="004F57A9" w:rsidP="004F57A9">
      <w:pPr>
        <w:spacing w:line="360" w:lineRule="auto"/>
        <w:ind w:firstLine="720"/>
        <w:jc w:val="both"/>
        <w:rPr>
          <w:color w:val="000000"/>
          <w:shd w:val="clear" w:color="auto" w:fill="FFFFFF"/>
        </w:rPr>
      </w:pPr>
      <w:r w:rsidRPr="004F57A9">
        <w:rPr>
          <w:color w:val="000000"/>
          <w:shd w:val="clear" w:color="auto" w:fill="FFFFFF"/>
        </w:rPr>
        <w:t xml:space="preserve">In the heart of a bustling city, there lies </w:t>
      </w:r>
      <w:proofErr w:type="gramStart"/>
      <w:r w:rsidRPr="004F57A9">
        <w:rPr>
          <w:b/>
          <w:bCs/>
          <w:color w:val="000000"/>
          <w:shd w:val="clear" w:color="auto" w:fill="FFFFFF"/>
        </w:rPr>
        <w:t>MR.COFFEE</w:t>
      </w:r>
      <w:proofErr w:type="gramEnd"/>
      <w:r w:rsidRPr="004F57A9">
        <w:rPr>
          <w:color w:val="000000"/>
          <w:shd w:val="clear" w:color="auto" w:fill="FFFFFF"/>
        </w:rPr>
        <w:t xml:space="preserve">, a small yet </w:t>
      </w:r>
      <w:r>
        <w:rPr>
          <w:color w:val="000000"/>
          <w:shd w:val="clear" w:color="auto" w:fill="FFFFFF"/>
        </w:rPr>
        <w:t>classic</w:t>
      </w:r>
      <w:r w:rsidRPr="004F57A9">
        <w:rPr>
          <w:color w:val="000000"/>
          <w:shd w:val="clear" w:color="auto" w:fill="FFFFFF"/>
        </w:rPr>
        <w:t xml:space="preserve"> coffee shop known for its quirky charm and the aroma of freshly brewed wonders. Every cup at </w:t>
      </w:r>
      <w:proofErr w:type="gramStart"/>
      <w:r w:rsidRPr="004F57A9">
        <w:rPr>
          <w:color w:val="000000"/>
          <w:shd w:val="clear" w:color="auto" w:fill="FFFFFF"/>
        </w:rPr>
        <w:t>MR.COFFEE</w:t>
      </w:r>
      <w:proofErr w:type="gramEnd"/>
      <w:r w:rsidRPr="004F57A9">
        <w:rPr>
          <w:color w:val="000000"/>
          <w:shd w:val="clear" w:color="auto" w:fill="FFFFFF"/>
        </w:rPr>
        <w:t xml:space="preserve"> tells a story</w:t>
      </w:r>
      <w:r w:rsidR="009E5D05">
        <w:rPr>
          <w:color w:val="000000"/>
          <w:shd w:val="clear" w:color="auto" w:fill="FFFFFF"/>
        </w:rPr>
        <w:t xml:space="preserve">, </w:t>
      </w:r>
      <w:r w:rsidRPr="004F57A9">
        <w:rPr>
          <w:color w:val="000000"/>
          <w:shd w:val="clear" w:color="auto" w:fill="FFFFFF"/>
        </w:rPr>
        <w:t>crafted with beans sourced from remote mountaintops and brought to life by baristas who seem more like artists. The shop, with its mismatched chairs and walls covered in customer doodles, became a cozy haven for dreamers, creatives, and anyone in need of inspiration. It wasn't just about coffee</w:t>
      </w:r>
      <w:r w:rsidR="00494E55">
        <w:rPr>
          <w:color w:val="000000"/>
          <w:shd w:val="clear" w:color="auto" w:fill="FFFFFF"/>
        </w:rPr>
        <w:t>,</w:t>
      </w:r>
      <w:r w:rsidRPr="004F57A9">
        <w:rPr>
          <w:color w:val="000000"/>
          <w:shd w:val="clear" w:color="auto" w:fill="FFFFFF"/>
        </w:rPr>
        <w:t xml:space="preserve"> it was about connection, and the place seemed to turn strangers into friends over a shared cup of joy. </w:t>
      </w:r>
      <w:proofErr w:type="gramStart"/>
      <w:r w:rsidRPr="004F57A9">
        <w:rPr>
          <w:color w:val="000000"/>
          <w:shd w:val="clear" w:color="auto" w:fill="FFFFFF"/>
        </w:rPr>
        <w:t>MR.COFFEE's</w:t>
      </w:r>
      <w:proofErr w:type="gramEnd"/>
      <w:r w:rsidRPr="004F57A9">
        <w:rPr>
          <w:color w:val="000000"/>
          <w:shd w:val="clear" w:color="auto" w:fill="FFFFFF"/>
        </w:rPr>
        <w:t xml:space="preserve"> charm lived not only in its brews but in the laughter, the conversations, and the warm smiles that filled the air.</w:t>
      </w:r>
    </w:p>
    <w:p w14:paraId="50821068" w14:textId="0C7BFAFC" w:rsidR="00AE480A" w:rsidRPr="00EA030E" w:rsidRDefault="00D67ECA" w:rsidP="004F57A9">
      <w:pPr>
        <w:spacing w:line="360" w:lineRule="auto"/>
        <w:ind w:firstLine="720"/>
        <w:jc w:val="both"/>
        <w:rPr>
          <w:color w:val="000000"/>
          <w:shd w:val="clear" w:color="auto" w:fill="FFFFFF"/>
        </w:rPr>
      </w:pPr>
      <w:r>
        <w:rPr>
          <w:color w:val="000000"/>
          <w:shd w:val="clear" w:color="auto" w:fill="FFFFFF"/>
        </w:rPr>
        <w:t>Right now,</w:t>
      </w:r>
      <w:r w:rsidR="004F57A9" w:rsidRPr="004F57A9">
        <w:rPr>
          <w:color w:val="000000"/>
          <w:shd w:val="clear" w:color="auto" w:fill="FFFFFF"/>
        </w:rPr>
        <w:t xml:space="preserve"> it's time to share the magic of </w:t>
      </w:r>
      <w:proofErr w:type="gramStart"/>
      <w:r w:rsidR="004F57A9" w:rsidRPr="004F57A9">
        <w:rPr>
          <w:color w:val="000000"/>
          <w:shd w:val="clear" w:color="auto" w:fill="FFFFFF"/>
        </w:rPr>
        <w:t>MR.COFFEE</w:t>
      </w:r>
      <w:proofErr w:type="gramEnd"/>
      <w:r w:rsidR="004F57A9" w:rsidRPr="004F57A9">
        <w:rPr>
          <w:color w:val="000000"/>
          <w:shd w:val="clear" w:color="auto" w:fill="FFFFFF"/>
        </w:rPr>
        <w:t xml:space="preserve"> beyond its cozy walls. Are you ready to bring </w:t>
      </w:r>
      <w:proofErr w:type="gramStart"/>
      <w:r w:rsidR="004F57A9" w:rsidRPr="004F57A9">
        <w:rPr>
          <w:color w:val="000000"/>
          <w:shd w:val="clear" w:color="auto" w:fill="FFFFFF"/>
        </w:rPr>
        <w:t>MR.COFFEE</w:t>
      </w:r>
      <w:proofErr w:type="gramEnd"/>
      <w:r w:rsidR="004F57A9" w:rsidRPr="004F57A9">
        <w:rPr>
          <w:color w:val="000000"/>
          <w:shd w:val="clear" w:color="auto" w:fill="FFFFFF"/>
        </w:rPr>
        <w:t xml:space="preserve"> to the digital world? </w:t>
      </w:r>
      <w:r w:rsidR="007F08A1">
        <w:rPr>
          <w:color w:val="000000"/>
          <w:shd w:val="clear" w:color="auto" w:fill="FFFFFF"/>
        </w:rPr>
        <w:t xml:space="preserve">As </w:t>
      </w:r>
      <w:proofErr w:type="gramStart"/>
      <w:r w:rsidR="007011FC">
        <w:rPr>
          <w:color w:val="000000"/>
          <w:shd w:val="clear" w:color="auto" w:fill="FFFFFF"/>
        </w:rPr>
        <w:t>MR.COFFE’s</w:t>
      </w:r>
      <w:proofErr w:type="gramEnd"/>
      <w:r w:rsidR="007011FC">
        <w:rPr>
          <w:color w:val="000000"/>
          <w:shd w:val="clear" w:color="auto" w:fill="FFFFFF"/>
        </w:rPr>
        <w:t xml:space="preserve"> </w:t>
      </w:r>
      <w:r w:rsidR="00946CC8">
        <w:rPr>
          <w:color w:val="000000"/>
          <w:shd w:val="clear" w:color="auto" w:fill="FFFFFF"/>
        </w:rPr>
        <w:t xml:space="preserve">founder and </w:t>
      </w:r>
      <w:r w:rsidR="007011FC">
        <w:rPr>
          <w:color w:val="000000"/>
          <w:shd w:val="clear" w:color="auto" w:fill="FFFFFF"/>
        </w:rPr>
        <w:t>CEO,</w:t>
      </w:r>
      <w:r w:rsidR="00167B8E">
        <w:rPr>
          <w:color w:val="000000"/>
          <w:shd w:val="clear" w:color="auto" w:fill="FFFFFF"/>
        </w:rPr>
        <w:t xml:space="preserve"> </w:t>
      </w:r>
      <w:r w:rsidR="003803CA">
        <w:rPr>
          <w:color w:val="000000"/>
          <w:shd w:val="clear" w:color="auto" w:fill="FFFFFF"/>
        </w:rPr>
        <w:t xml:space="preserve">I, </w:t>
      </w:r>
      <w:r w:rsidR="00167B8E" w:rsidRPr="00167B8E">
        <w:rPr>
          <w:b/>
          <w:bCs/>
          <w:color w:val="000000"/>
          <w:shd w:val="clear" w:color="auto" w:fill="FFFFFF"/>
        </w:rPr>
        <w:t>Susanto Liman</w:t>
      </w:r>
      <w:r w:rsidR="004F57A9" w:rsidRPr="004F57A9">
        <w:rPr>
          <w:color w:val="000000"/>
          <w:shd w:val="clear" w:color="auto" w:fill="FFFFFF"/>
        </w:rPr>
        <w:t xml:space="preserve"> </w:t>
      </w:r>
      <w:r w:rsidR="00E0190B">
        <w:rPr>
          <w:color w:val="000000"/>
          <w:shd w:val="clear" w:color="auto" w:fill="FFFFFF"/>
        </w:rPr>
        <w:t>ask</w:t>
      </w:r>
      <w:r w:rsidR="004F57A9" w:rsidRPr="004F57A9">
        <w:rPr>
          <w:color w:val="000000"/>
          <w:shd w:val="clear" w:color="auto" w:fill="FFFFFF"/>
        </w:rPr>
        <w:t xml:space="preserve"> you to </w:t>
      </w:r>
      <w:r w:rsidR="004F57A9" w:rsidRPr="004F57A9">
        <w:rPr>
          <w:b/>
          <w:bCs/>
          <w:color w:val="000000"/>
          <w:shd w:val="clear" w:color="auto" w:fill="FFFFFF"/>
        </w:rPr>
        <w:t xml:space="preserve">create </w:t>
      </w:r>
      <w:r w:rsidR="00913C31" w:rsidRPr="004F57A9">
        <w:rPr>
          <w:b/>
          <w:bCs/>
          <w:color w:val="000000"/>
          <w:shd w:val="clear" w:color="auto" w:fill="FFFFFF"/>
        </w:rPr>
        <w:t>a prototype</w:t>
      </w:r>
      <w:r w:rsidR="00913C31">
        <w:rPr>
          <w:b/>
          <w:bCs/>
          <w:color w:val="000000"/>
          <w:shd w:val="clear" w:color="auto" w:fill="FFFFFF"/>
        </w:rPr>
        <w:t xml:space="preserve"> </w:t>
      </w:r>
      <w:r w:rsidR="00913C31">
        <w:rPr>
          <w:color w:val="000000"/>
          <w:shd w:val="clear" w:color="auto" w:fill="FFFFFF"/>
        </w:rPr>
        <w:t>and</w:t>
      </w:r>
      <w:r w:rsidR="00DE763D">
        <w:rPr>
          <w:color w:val="000000"/>
          <w:shd w:val="clear" w:color="auto" w:fill="FFFFFF"/>
        </w:rPr>
        <w:t xml:space="preserve"> </w:t>
      </w:r>
      <w:r w:rsidR="00DE763D">
        <w:rPr>
          <w:b/>
          <w:bCs/>
          <w:color w:val="000000"/>
          <w:shd w:val="clear" w:color="auto" w:fill="FFFFFF"/>
        </w:rPr>
        <w:t>a</w:t>
      </w:r>
      <w:r w:rsidR="00913C31">
        <w:rPr>
          <w:b/>
          <w:bCs/>
          <w:color w:val="000000"/>
          <w:shd w:val="clear" w:color="auto" w:fill="FFFFFF"/>
        </w:rPr>
        <w:t xml:space="preserve"> </w:t>
      </w:r>
      <w:r w:rsidR="004F57A9" w:rsidRPr="004F57A9">
        <w:rPr>
          <w:b/>
          <w:bCs/>
          <w:color w:val="000000"/>
          <w:shd w:val="clear" w:color="auto" w:fill="FFFFFF"/>
        </w:rPr>
        <w:t>website</w:t>
      </w:r>
      <w:r w:rsidR="00913C31">
        <w:rPr>
          <w:b/>
          <w:bCs/>
          <w:color w:val="000000"/>
          <w:shd w:val="clear" w:color="auto" w:fill="FFFFFF"/>
        </w:rPr>
        <w:t xml:space="preserve"> of MR.COFFEE</w:t>
      </w:r>
      <w:r w:rsidR="004F57A9" w:rsidRPr="004F57A9">
        <w:rPr>
          <w:color w:val="000000"/>
          <w:shd w:val="clear" w:color="auto" w:fill="FFFFFF"/>
        </w:rPr>
        <w:t xml:space="preserve">, and eventually a full online experience that captures the spirit of MR.COFFEE. The website would serve as a virtual hub that invites people to experience the warmth, stories, and creativity that </w:t>
      </w:r>
      <w:proofErr w:type="gramStart"/>
      <w:r w:rsidR="004F57A9" w:rsidRPr="004F57A9">
        <w:rPr>
          <w:color w:val="000000"/>
          <w:shd w:val="clear" w:color="auto" w:fill="FFFFFF"/>
        </w:rPr>
        <w:t>MR.COFFEE</w:t>
      </w:r>
      <w:proofErr w:type="gramEnd"/>
      <w:r w:rsidR="004F57A9" w:rsidRPr="004F57A9">
        <w:rPr>
          <w:color w:val="000000"/>
          <w:shd w:val="clear" w:color="auto" w:fill="FFFFFF"/>
        </w:rPr>
        <w:t xml:space="preserve"> offers in person. By creating an engaging digital presence, </w:t>
      </w:r>
      <w:proofErr w:type="gramStart"/>
      <w:r w:rsidR="004F57A9" w:rsidRPr="004F57A9">
        <w:rPr>
          <w:color w:val="000000"/>
          <w:shd w:val="clear" w:color="auto" w:fill="FFFFFF"/>
        </w:rPr>
        <w:t>MR.COFFEE</w:t>
      </w:r>
      <w:proofErr w:type="gramEnd"/>
      <w:r w:rsidR="004F57A9" w:rsidRPr="004F57A9">
        <w:rPr>
          <w:color w:val="000000"/>
          <w:shd w:val="clear" w:color="auto" w:fill="FFFFFF"/>
        </w:rPr>
        <w:t xml:space="preserve"> could reach more coffee lovers, foster a broader community, and inspire connections far beyond the city limits.</w:t>
      </w:r>
    </w:p>
    <w:p w14:paraId="28BC4CA9" w14:textId="77777777" w:rsidR="00AE480A" w:rsidRPr="00EA030E" w:rsidRDefault="00AE480A" w:rsidP="00AE480A">
      <w:pPr>
        <w:spacing w:line="360" w:lineRule="auto"/>
        <w:ind w:firstLine="720"/>
        <w:jc w:val="both"/>
        <w:rPr>
          <w:color w:val="000000"/>
          <w:shd w:val="clear" w:color="auto" w:fill="FFFFFF"/>
        </w:rPr>
      </w:pPr>
    </w:p>
    <w:p w14:paraId="142AFF12" w14:textId="6D7CF65C" w:rsidR="00AE480A" w:rsidRDefault="008E5A90" w:rsidP="005C7DF9">
      <w:pPr>
        <w:spacing w:after="240" w:line="360" w:lineRule="auto"/>
        <w:jc w:val="both"/>
      </w:pPr>
      <w:r>
        <w:t xml:space="preserve">The </w:t>
      </w:r>
      <w:r w:rsidR="00A92697">
        <w:rPr>
          <w:b/>
          <w:bCs/>
        </w:rPr>
        <w:t>requirements</w:t>
      </w:r>
      <w:r w:rsidR="00A92697">
        <w:t xml:space="preserve"> for </w:t>
      </w:r>
      <w:proofErr w:type="gramStart"/>
      <w:r w:rsidR="00C5159A">
        <w:t>MR.COFFEE</w:t>
      </w:r>
      <w:proofErr w:type="gramEnd"/>
      <w:r w:rsidR="00C5159A">
        <w:t xml:space="preserve"> are described as below</w:t>
      </w:r>
      <w:r w:rsidR="005C7DF9">
        <w:t>:</w:t>
      </w:r>
    </w:p>
    <w:p w14:paraId="7A21E5CE" w14:textId="0A22EE96" w:rsidR="00C5159A" w:rsidRDefault="00175672" w:rsidP="00C5159A">
      <w:pPr>
        <w:pStyle w:val="ListParagraph"/>
        <w:numPr>
          <w:ilvl w:val="3"/>
          <w:numId w:val="11"/>
        </w:numPr>
        <w:spacing w:line="360" w:lineRule="auto"/>
        <w:ind w:left="720"/>
        <w:jc w:val="both"/>
      </w:pPr>
      <w:r>
        <w:t>Mr</w:t>
      </w:r>
      <w:r w:rsidR="00D25CA6">
        <w:t>.</w:t>
      </w:r>
      <w:r>
        <w:t xml:space="preserve"> Susanto</w:t>
      </w:r>
      <w:r w:rsidR="00DE763D" w:rsidRPr="00DE763D">
        <w:t xml:space="preserve"> </w:t>
      </w:r>
      <w:r w:rsidR="00326B2D">
        <w:t>asks</w:t>
      </w:r>
      <w:r w:rsidR="00DE763D" w:rsidRPr="00DE763D">
        <w:t xml:space="preserve"> you to</w:t>
      </w:r>
      <w:r w:rsidR="00CF7491">
        <w:t xml:space="preserve"> </w:t>
      </w:r>
      <w:r w:rsidR="00D40E4F">
        <w:t>make</w:t>
      </w:r>
      <w:r w:rsidR="00DE763D" w:rsidRPr="00DE763D">
        <w:t xml:space="preserve"> </w:t>
      </w:r>
      <w:r w:rsidR="00DE763D" w:rsidRPr="00A81034">
        <w:rPr>
          <w:b/>
          <w:bCs/>
        </w:rPr>
        <w:t>five</w:t>
      </w:r>
      <w:r w:rsidR="00DE763D" w:rsidRPr="00DE763D">
        <w:t xml:space="preserve"> </w:t>
      </w:r>
      <w:r w:rsidR="00DE763D" w:rsidRPr="00A81034">
        <w:rPr>
          <w:b/>
          <w:bCs/>
        </w:rPr>
        <w:t>pages</w:t>
      </w:r>
      <w:r w:rsidR="0000658A">
        <w:t xml:space="preserve"> of</w:t>
      </w:r>
      <w:r w:rsidR="00A81034">
        <w:t xml:space="preserve"> </w:t>
      </w:r>
      <w:proofErr w:type="gramStart"/>
      <w:r w:rsidR="00A81034" w:rsidRPr="00A81034">
        <w:rPr>
          <w:b/>
          <w:bCs/>
        </w:rPr>
        <w:t>website</w:t>
      </w:r>
      <w:proofErr w:type="gramEnd"/>
      <w:r w:rsidR="00A81034" w:rsidRPr="00A81034">
        <w:rPr>
          <w:b/>
          <w:bCs/>
        </w:rPr>
        <w:t xml:space="preserve"> prototype</w:t>
      </w:r>
      <w:r w:rsidR="00DE763D" w:rsidRPr="00DE763D">
        <w:t xml:space="preserve"> before making the </w:t>
      </w:r>
      <w:r w:rsidR="00D25CA6">
        <w:t>actual website</w:t>
      </w:r>
      <w:r w:rsidR="00DE763D" w:rsidRPr="00DE763D">
        <w:t xml:space="preserve">. </w:t>
      </w:r>
      <w:r w:rsidR="00D25CA6">
        <w:t>As company sponsor, you must use</w:t>
      </w:r>
      <w:r w:rsidR="00FB52F2">
        <w:t xml:space="preserve"> </w:t>
      </w:r>
      <w:r w:rsidR="00FB52F2" w:rsidRPr="00FB52F2">
        <w:rPr>
          <w:b/>
          <w:bCs/>
        </w:rPr>
        <w:t>Figma</w:t>
      </w:r>
      <w:r w:rsidR="00FB52F2">
        <w:t xml:space="preserve"> to create the </w:t>
      </w:r>
      <w:r w:rsidR="00FB52F2" w:rsidRPr="00FB52F2">
        <w:rPr>
          <w:b/>
          <w:bCs/>
        </w:rPr>
        <w:t>website prototype</w:t>
      </w:r>
      <w:r w:rsidR="00DE763D" w:rsidRPr="00DE763D">
        <w:t xml:space="preserve">. </w:t>
      </w:r>
      <w:r w:rsidR="00B97A79">
        <w:t>To embrace</w:t>
      </w:r>
      <w:r w:rsidR="0082318B">
        <w:t xml:space="preserve"> creativity, </w:t>
      </w:r>
      <w:r w:rsidR="0029755A">
        <w:t>make sure</w:t>
      </w:r>
      <w:r w:rsidR="00DE763D" w:rsidRPr="00DE763D">
        <w:t xml:space="preserve"> the </w:t>
      </w:r>
      <w:r w:rsidR="00DE763D" w:rsidRPr="0029755A">
        <w:rPr>
          <w:b/>
          <w:bCs/>
        </w:rPr>
        <w:t>website prototype</w:t>
      </w:r>
      <w:r w:rsidR="00DE763D" w:rsidRPr="00DE763D">
        <w:t xml:space="preserve"> that you create is </w:t>
      </w:r>
      <w:r w:rsidR="00DE763D" w:rsidRPr="00E07836">
        <w:rPr>
          <w:b/>
          <w:bCs/>
        </w:rPr>
        <w:t xml:space="preserve">different </w:t>
      </w:r>
      <w:proofErr w:type="gramStart"/>
      <w:r w:rsidR="00DE763D" w:rsidRPr="00DE763D">
        <w:t>with</w:t>
      </w:r>
      <w:proofErr w:type="gramEnd"/>
      <w:r w:rsidR="00DE763D" w:rsidRPr="00DE763D">
        <w:t xml:space="preserve"> the </w:t>
      </w:r>
      <w:r w:rsidR="00E07836" w:rsidRPr="00E07836">
        <w:rPr>
          <w:b/>
          <w:bCs/>
        </w:rPr>
        <w:t xml:space="preserve">actual </w:t>
      </w:r>
      <w:r w:rsidR="00DE763D" w:rsidRPr="00E07836">
        <w:rPr>
          <w:b/>
          <w:bCs/>
        </w:rPr>
        <w:t>website</w:t>
      </w:r>
      <w:r w:rsidR="00DE763D" w:rsidRPr="00DE763D">
        <w:t xml:space="preserve">, even </w:t>
      </w:r>
      <w:r w:rsidR="00317BE5">
        <w:t xml:space="preserve">though </w:t>
      </w:r>
      <w:r w:rsidR="005F3622">
        <w:t>both</w:t>
      </w:r>
      <w:r w:rsidR="00F253B9">
        <w:t xml:space="preserve"> </w:t>
      </w:r>
      <w:r w:rsidR="00C610D2">
        <w:t xml:space="preserve">share </w:t>
      </w:r>
      <w:r w:rsidR="00D40E4F">
        <w:t xml:space="preserve">the </w:t>
      </w:r>
      <w:r w:rsidR="00C610D2">
        <w:t>same theme.</w:t>
      </w:r>
      <w:r w:rsidR="00DE763D" w:rsidRPr="00DE763D">
        <w:t xml:space="preserve">  </w:t>
      </w:r>
      <w:r w:rsidR="00257AA9">
        <w:t>Implement</w:t>
      </w:r>
      <w:r w:rsidR="00DE763D" w:rsidRPr="00DE763D">
        <w:t xml:space="preserve"> consistency </w:t>
      </w:r>
      <w:r w:rsidR="00326B2D">
        <w:t>of color</w:t>
      </w:r>
      <w:r w:rsidR="00257AA9">
        <w:t xml:space="preserve"> and </w:t>
      </w:r>
      <w:r w:rsidR="00257AA9" w:rsidRPr="00257AA9">
        <w:rPr>
          <w:b/>
          <w:bCs/>
        </w:rPr>
        <w:t>layouts</w:t>
      </w:r>
      <w:r w:rsidR="00257AA9">
        <w:t xml:space="preserve"> </w:t>
      </w:r>
      <w:r w:rsidR="00DE763D" w:rsidRPr="00DE763D">
        <w:t>when designing the prototype.</w:t>
      </w:r>
    </w:p>
    <w:p w14:paraId="13363F78" w14:textId="77777777" w:rsidR="005C7DF9" w:rsidRDefault="005C7DF9" w:rsidP="005C7DF9">
      <w:pPr>
        <w:spacing w:line="360" w:lineRule="auto"/>
        <w:jc w:val="both"/>
      </w:pPr>
    </w:p>
    <w:p w14:paraId="4D8D8CD5" w14:textId="393583A5" w:rsidR="0061170B" w:rsidRDefault="00DB596F" w:rsidP="00814534">
      <w:pPr>
        <w:pStyle w:val="ListParagraph"/>
        <w:numPr>
          <w:ilvl w:val="3"/>
          <w:numId w:val="11"/>
        </w:numPr>
        <w:spacing w:line="360" w:lineRule="auto"/>
        <w:ind w:left="720"/>
        <w:jc w:val="both"/>
      </w:pPr>
      <w:proofErr w:type="gramStart"/>
      <w:r>
        <w:t>MR.COFFEE</w:t>
      </w:r>
      <w:r w:rsidR="005F3622">
        <w:t>’s</w:t>
      </w:r>
      <w:proofErr w:type="gramEnd"/>
      <w:r w:rsidR="001839A3">
        <w:t xml:space="preserve"> mission is to make </w:t>
      </w:r>
      <w:r w:rsidR="007763D8">
        <w:t>all</w:t>
      </w:r>
      <w:r w:rsidR="001839A3">
        <w:t xml:space="preserve"> taste coffee</w:t>
      </w:r>
      <w:r w:rsidR="007763D8">
        <w:t xml:space="preserve"> every</w:t>
      </w:r>
      <w:r w:rsidR="00245528">
        <w:t xml:space="preserve"> day</w:t>
      </w:r>
      <w:r w:rsidR="009C695A">
        <w:t>. Because of that</w:t>
      </w:r>
      <w:r w:rsidR="00C15EAE">
        <w:t>, you need to</w:t>
      </w:r>
      <w:r w:rsidR="009C695A">
        <w:t xml:space="preserve"> make the website </w:t>
      </w:r>
      <w:r w:rsidR="0061170B">
        <w:t>look</w:t>
      </w:r>
      <w:r w:rsidR="009C695A">
        <w:t xml:space="preserve"> </w:t>
      </w:r>
      <w:r w:rsidR="009F00AA" w:rsidRPr="0061170B">
        <w:rPr>
          <w:b/>
          <w:bCs/>
        </w:rPr>
        <w:t xml:space="preserve">engaging, </w:t>
      </w:r>
      <w:proofErr w:type="gramStart"/>
      <w:r w:rsidR="00A4354B" w:rsidRPr="0061170B">
        <w:rPr>
          <w:b/>
          <w:bCs/>
        </w:rPr>
        <w:t>full</w:t>
      </w:r>
      <w:proofErr w:type="gramEnd"/>
      <w:r w:rsidR="00A4354B" w:rsidRPr="0061170B">
        <w:rPr>
          <w:b/>
          <w:bCs/>
        </w:rPr>
        <w:t xml:space="preserve"> functional, </w:t>
      </w:r>
      <w:r w:rsidR="00A600F7" w:rsidRPr="0061170B">
        <w:rPr>
          <w:b/>
          <w:bCs/>
        </w:rPr>
        <w:t>easy to use</w:t>
      </w:r>
      <w:r w:rsidR="00060A04">
        <w:t xml:space="preserve"> and </w:t>
      </w:r>
      <w:r w:rsidR="00060A04" w:rsidRPr="0061170B">
        <w:rPr>
          <w:b/>
          <w:bCs/>
        </w:rPr>
        <w:t>responsive</w:t>
      </w:r>
      <w:r w:rsidR="00060A04">
        <w:t>. The</w:t>
      </w:r>
      <w:r w:rsidR="003D2B19">
        <w:t xml:space="preserve"> website</w:t>
      </w:r>
      <w:r w:rsidR="00A80782">
        <w:t xml:space="preserve"> must still </w:t>
      </w:r>
      <w:r w:rsidR="00846850">
        <w:t>look</w:t>
      </w:r>
      <w:r w:rsidR="00DE2408">
        <w:t xml:space="preserve"> </w:t>
      </w:r>
      <w:r w:rsidR="00CA0D55" w:rsidRPr="0061170B">
        <w:rPr>
          <w:b/>
          <w:bCs/>
        </w:rPr>
        <w:t>appealing</w:t>
      </w:r>
      <w:r w:rsidR="00CA0D55">
        <w:t xml:space="preserve"> </w:t>
      </w:r>
      <w:r w:rsidR="00502CFE">
        <w:t xml:space="preserve">and </w:t>
      </w:r>
      <w:r w:rsidR="00502CFE" w:rsidRPr="0061170B">
        <w:rPr>
          <w:b/>
          <w:bCs/>
        </w:rPr>
        <w:t>useful</w:t>
      </w:r>
      <w:r w:rsidR="00502CFE">
        <w:t xml:space="preserve"> </w:t>
      </w:r>
      <w:r w:rsidR="00CA0D55">
        <w:t>even though the</w:t>
      </w:r>
      <w:r w:rsidR="00846850">
        <w:t xml:space="preserve"> website is accessed through</w:t>
      </w:r>
      <w:r w:rsidR="001C5F91">
        <w:t xml:space="preserve"> </w:t>
      </w:r>
      <w:r w:rsidR="001C5F91" w:rsidRPr="0061170B">
        <w:rPr>
          <w:b/>
          <w:bCs/>
        </w:rPr>
        <w:t>tablet, phone, or desktop</w:t>
      </w:r>
      <w:r w:rsidR="00A80782">
        <w:t>.</w:t>
      </w:r>
      <w:r w:rsidR="00DE2408">
        <w:t xml:space="preserve"> To achi</w:t>
      </w:r>
      <w:r w:rsidR="00B07DAB">
        <w:t>e</w:t>
      </w:r>
      <w:r w:rsidR="00DE2408">
        <w:t>ve that</w:t>
      </w:r>
      <w:r w:rsidR="00B07DAB">
        <w:t>,</w:t>
      </w:r>
      <w:r w:rsidR="00DE2408">
        <w:t xml:space="preserve"> </w:t>
      </w:r>
      <w:r w:rsidR="00B07DAB">
        <w:t>at</w:t>
      </w:r>
      <w:r w:rsidR="00497901">
        <w:t xml:space="preserve"> </w:t>
      </w:r>
      <w:r w:rsidR="00B07DAB">
        <w:t>least use</w:t>
      </w:r>
      <w:r w:rsidR="00497901">
        <w:t xml:space="preserve"> </w:t>
      </w:r>
      <w:r w:rsidR="0061170B">
        <w:rPr>
          <w:b/>
          <w:bCs/>
        </w:rPr>
        <w:t>5</w:t>
      </w:r>
      <w:r w:rsidR="00502CFE" w:rsidRPr="0061170B">
        <w:rPr>
          <w:b/>
          <w:bCs/>
        </w:rPr>
        <w:t xml:space="preserve"> kinds of CSS property </w:t>
      </w:r>
      <w:r w:rsidR="00502CFE">
        <w:t xml:space="preserve">and </w:t>
      </w:r>
      <w:r w:rsidR="00D62A2C" w:rsidRPr="0061170B">
        <w:rPr>
          <w:b/>
          <w:bCs/>
        </w:rPr>
        <w:t>JavaScript</w:t>
      </w:r>
      <w:r w:rsidR="00D62A2C">
        <w:t xml:space="preserve">. </w:t>
      </w:r>
      <w:r w:rsidR="0061170B" w:rsidRPr="0061170B">
        <w:t xml:space="preserve">Use </w:t>
      </w:r>
      <w:r w:rsidR="0061170B" w:rsidRPr="0061170B">
        <w:rPr>
          <w:b/>
          <w:bCs/>
        </w:rPr>
        <w:t>meta viewport tag</w:t>
      </w:r>
      <w:r w:rsidR="0061170B" w:rsidRPr="0061170B">
        <w:t xml:space="preserve"> and </w:t>
      </w:r>
      <w:r w:rsidR="0061170B" w:rsidRPr="0061170B">
        <w:rPr>
          <w:b/>
          <w:bCs/>
        </w:rPr>
        <w:t>media screen rule</w:t>
      </w:r>
      <w:r w:rsidR="0061170B" w:rsidRPr="0061170B">
        <w:t xml:space="preserve"> that will be applied if the screen is </w:t>
      </w:r>
      <w:r w:rsidR="0061170B" w:rsidRPr="0061170B">
        <w:rPr>
          <w:b/>
          <w:bCs/>
        </w:rPr>
        <w:t>below 768px</w:t>
      </w:r>
      <w:r w:rsidR="0061170B" w:rsidRPr="0061170B">
        <w:t xml:space="preserve"> screen width.</w:t>
      </w:r>
    </w:p>
    <w:p w14:paraId="4A609EBF" w14:textId="77777777" w:rsidR="0061170B" w:rsidRDefault="0061170B" w:rsidP="0061170B">
      <w:pPr>
        <w:pStyle w:val="ListParagraph"/>
      </w:pPr>
    </w:p>
    <w:p w14:paraId="15225E31" w14:textId="7D0BCF92" w:rsidR="006B4888" w:rsidRDefault="00FB2589" w:rsidP="00814534">
      <w:pPr>
        <w:pStyle w:val="ListParagraph"/>
        <w:numPr>
          <w:ilvl w:val="3"/>
          <w:numId w:val="11"/>
        </w:numPr>
        <w:spacing w:line="360" w:lineRule="auto"/>
        <w:ind w:left="720"/>
        <w:jc w:val="both"/>
      </w:pPr>
      <w:r w:rsidRPr="00FB2589">
        <w:t xml:space="preserve">The website </w:t>
      </w:r>
      <w:r w:rsidR="00164312">
        <w:t xml:space="preserve">must </w:t>
      </w:r>
      <w:r w:rsidRPr="00FB2589">
        <w:t xml:space="preserve">consist of </w:t>
      </w:r>
      <w:r w:rsidRPr="0061170B">
        <w:rPr>
          <w:b/>
          <w:bCs/>
        </w:rPr>
        <w:t>five main pages</w:t>
      </w:r>
      <w:r w:rsidR="005756B8">
        <w:t xml:space="preserve">, which </w:t>
      </w:r>
      <w:r w:rsidR="00B362EA">
        <w:t>are</w:t>
      </w:r>
      <w:r w:rsidRPr="00FB2589">
        <w:t xml:space="preserve"> </w:t>
      </w:r>
      <w:r w:rsidRPr="0061170B">
        <w:rPr>
          <w:b/>
          <w:bCs/>
        </w:rPr>
        <w:t>Home Page</w:t>
      </w:r>
      <w:r w:rsidRPr="00FB2589">
        <w:t xml:space="preserve">, </w:t>
      </w:r>
      <w:r w:rsidR="005756B8" w:rsidRPr="0061170B">
        <w:rPr>
          <w:b/>
          <w:bCs/>
        </w:rPr>
        <w:t>Rewards</w:t>
      </w:r>
      <w:r w:rsidRPr="0061170B">
        <w:rPr>
          <w:b/>
          <w:bCs/>
        </w:rPr>
        <w:t xml:space="preserve"> Page</w:t>
      </w:r>
      <w:r w:rsidRPr="003263D7">
        <w:t>,</w:t>
      </w:r>
      <w:r w:rsidRPr="0061170B">
        <w:rPr>
          <w:b/>
          <w:bCs/>
        </w:rPr>
        <w:t xml:space="preserve"> About Us Page</w:t>
      </w:r>
      <w:r w:rsidRPr="00FB2589">
        <w:t xml:space="preserve">, </w:t>
      </w:r>
      <w:r w:rsidR="005756B8" w:rsidRPr="0061170B">
        <w:rPr>
          <w:b/>
          <w:bCs/>
        </w:rPr>
        <w:t>Menu Page</w:t>
      </w:r>
      <w:r w:rsidR="003263D7">
        <w:t>,</w:t>
      </w:r>
      <w:r w:rsidR="005756B8" w:rsidRPr="0061170B">
        <w:rPr>
          <w:b/>
          <w:bCs/>
        </w:rPr>
        <w:t xml:space="preserve"> </w:t>
      </w:r>
      <w:r w:rsidRPr="00FB2589">
        <w:t xml:space="preserve">and </w:t>
      </w:r>
      <w:r w:rsidR="005756B8" w:rsidRPr="0061170B">
        <w:rPr>
          <w:b/>
          <w:bCs/>
        </w:rPr>
        <w:t>Order</w:t>
      </w:r>
      <w:r w:rsidRPr="0061170B">
        <w:rPr>
          <w:b/>
          <w:bCs/>
        </w:rPr>
        <w:t xml:space="preserve"> Page</w:t>
      </w:r>
      <w:r w:rsidR="00760D71">
        <w:t xml:space="preserve"> </w:t>
      </w:r>
      <w:r w:rsidR="00363639">
        <w:t xml:space="preserve">with the </w:t>
      </w:r>
      <w:r w:rsidR="00363639" w:rsidRPr="0061170B">
        <w:rPr>
          <w:b/>
          <w:bCs/>
        </w:rPr>
        <w:t>requirements</w:t>
      </w:r>
      <w:r w:rsidR="00363639">
        <w:t xml:space="preserve"> below.</w:t>
      </w:r>
    </w:p>
    <w:p w14:paraId="6F43328B" w14:textId="350DFA06" w:rsidR="008251EF" w:rsidRDefault="008251EF" w:rsidP="008251EF">
      <w:pPr>
        <w:pStyle w:val="ListParagraph"/>
        <w:numPr>
          <w:ilvl w:val="1"/>
          <w:numId w:val="11"/>
        </w:numPr>
        <w:spacing w:line="360" w:lineRule="auto"/>
        <w:jc w:val="both"/>
      </w:pPr>
      <w:r>
        <w:rPr>
          <w:b/>
          <w:bCs/>
        </w:rPr>
        <w:t>Home</w:t>
      </w:r>
      <w:r w:rsidR="00DC082C">
        <w:rPr>
          <w:b/>
          <w:bCs/>
        </w:rPr>
        <w:t xml:space="preserve"> Page</w:t>
      </w:r>
    </w:p>
    <w:p w14:paraId="719B8C91" w14:textId="4D34F2BE" w:rsidR="00BF5F09" w:rsidRPr="004F3D58" w:rsidRDefault="00C95A85" w:rsidP="00AF6B9F">
      <w:pPr>
        <w:pStyle w:val="ListParagraph"/>
        <w:spacing w:line="360" w:lineRule="auto"/>
        <w:ind w:left="1440"/>
        <w:jc w:val="both"/>
      </w:pPr>
      <w:r>
        <w:t xml:space="preserve">This page </w:t>
      </w:r>
      <w:r w:rsidR="00B94D19">
        <w:t>has</w:t>
      </w:r>
      <w:r w:rsidR="0003064B">
        <w:t xml:space="preserve"> </w:t>
      </w:r>
      <w:r w:rsidR="00AF6B9F">
        <w:rPr>
          <w:b/>
          <w:bCs/>
        </w:rPr>
        <w:t>a b</w:t>
      </w:r>
      <w:r w:rsidR="00CD0E7E">
        <w:rPr>
          <w:b/>
          <w:bCs/>
        </w:rPr>
        <w:t>anner section</w:t>
      </w:r>
      <w:r w:rsidR="00CD0E7E">
        <w:t xml:space="preserve">, that </w:t>
      </w:r>
      <w:r w:rsidR="00AF6B9F">
        <w:t>shows</w:t>
      </w:r>
      <w:r w:rsidR="00CD0E7E">
        <w:t xml:space="preserve"> </w:t>
      </w:r>
      <w:r w:rsidR="00AF6B9F">
        <w:t>a big</w:t>
      </w:r>
      <w:r w:rsidR="00CD0E7E">
        <w:t xml:space="preserve"> </w:t>
      </w:r>
      <w:r w:rsidR="00CD0E7E" w:rsidRPr="00F77C90">
        <w:rPr>
          <w:b/>
          <w:bCs/>
        </w:rPr>
        <w:t>image</w:t>
      </w:r>
      <w:r w:rsidR="006C574C">
        <w:t xml:space="preserve"> related to coffee and </w:t>
      </w:r>
      <w:r w:rsidR="00B362EA" w:rsidRPr="00F77C90">
        <w:rPr>
          <w:b/>
          <w:bCs/>
        </w:rPr>
        <w:t>the company’s</w:t>
      </w:r>
      <w:r w:rsidR="00F77C90">
        <w:t xml:space="preserve"> </w:t>
      </w:r>
      <w:r w:rsidR="00F77C90" w:rsidRPr="00F77C90">
        <w:rPr>
          <w:b/>
          <w:bCs/>
        </w:rPr>
        <w:t>slogan</w:t>
      </w:r>
      <w:r w:rsidR="00F77C90">
        <w:t>.</w:t>
      </w:r>
      <w:r w:rsidR="00AF6B9F">
        <w:t xml:space="preserve"> </w:t>
      </w:r>
      <w:r w:rsidR="00F77C90" w:rsidRPr="00AF6B9F">
        <w:rPr>
          <w:b/>
          <w:bCs/>
        </w:rPr>
        <w:t>Most order</w:t>
      </w:r>
      <w:r w:rsidR="00AF6B9F">
        <w:rPr>
          <w:b/>
          <w:bCs/>
        </w:rPr>
        <w:t>ed</w:t>
      </w:r>
      <w:r w:rsidR="00F77C90" w:rsidRPr="00AF6B9F">
        <w:rPr>
          <w:b/>
          <w:bCs/>
        </w:rPr>
        <w:t xml:space="preserve"> </w:t>
      </w:r>
      <w:r w:rsidR="00AF6B9F" w:rsidRPr="00AF6B9F">
        <w:rPr>
          <w:b/>
          <w:bCs/>
        </w:rPr>
        <w:t>section</w:t>
      </w:r>
      <w:r w:rsidR="00AF6B9F">
        <w:t xml:space="preserve"> that </w:t>
      </w:r>
      <w:r w:rsidR="00F77C90">
        <w:t>show</w:t>
      </w:r>
      <w:r w:rsidR="00AF6B9F">
        <w:t>s the</w:t>
      </w:r>
      <w:r w:rsidR="00F77C90">
        <w:t xml:space="preserve"> </w:t>
      </w:r>
      <w:r w:rsidR="00F77C90" w:rsidRPr="00AF6B9F">
        <w:rPr>
          <w:b/>
          <w:bCs/>
        </w:rPr>
        <w:t xml:space="preserve">top </w:t>
      </w:r>
      <w:r w:rsidR="00240924" w:rsidRPr="00AF6B9F">
        <w:rPr>
          <w:b/>
          <w:bCs/>
        </w:rPr>
        <w:t>five</w:t>
      </w:r>
      <w:r w:rsidR="003D6575">
        <w:t xml:space="preserve"> of </w:t>
      </w:r>
      <w:proofErr w:type="gramStart"/>
      <w:r w:rsidR="003D6575">
        <w:t>MR.COFFEE</w:t>
      </w:r>
      <w:proofErr w:type="gramEnd"/>
      <w:r w:rsidR="003D6575">
        <w:t xml:space="preserve"> product</w:t>
      </w:r>
      <w:r w:rsidR="00240924">
        <w:t>s</w:t>
      </w:r>
      <w:r w:rsidR="003D6575">
        <w:t xml:space="preserve"> with its product </w:t>
      </w:r>
      <w:r w:rsidR="003D6575" w:rsidRPr="00AF6B9F">
        <w:rPr>
          <w:b/>
          <w:bCs/>
        </w:rPr>
        <w:t>name</w:t>
      </w:r>
      <w:r w:rsidR="003D6575" w:rsidRPr="003263D7">
        <w:t>,</w:t>
      </w:r>
      <w:r w:rsidR="003D6575" w:rsidRPr="00AF6B9F">
        <w:rPr>
          <w:b/>
          <w:bCs/>
        </w:rPr>
        <w:t xml:space="preserve"> price</w:t>
      </w:r>
      <w:r w:rsidR="003D6575" w:rsidRPr="003263D7">
        <w:t xml:space="preserve">, </w:t>
      </w:r>
      <w:r w:rsidR="00F73FF7" w:rsidRPr="00AF6B9F">
        <w:rPr>
          <w:b/>
          <w:bCs/>
        </w:rPr>
        <w:t>image</w:t>
      </w:r>
      <w:r w:rsidR="00F73FF7" w:rsidRPr="003263D7">
        <w:t>,</w:t>
      </w:r>
      <w:r w:rsidR="00F73FF7">
        <w:t xml:space="preserve"> </w:t>
      </w:r>
      <w:r w:rsidR="003D6575">
        <w:t xml:space="preserve">and </w:t>
      </w:r>
      <w:r w:rsidR="003D6575" w:rsidRPr="00AF6B9F">
        <w:rPr>
          <w:b/>
          <w:bCs/>
        </w:rPr>
        <w:t>button</w:t>
      </w:r>
      <w:r w:rsidR="00E91528" w:rsidRPr="00AF6B9F">
        <w:rPr>
          <w:b/>
          <w:bCs/>
        </w:rPr>
        <w:t>s</w:t>
      </w:r>
      <w:r w:rsidR="003D6575">
        <w:t xml:space="preserve"> to redirect to </w:t>
      </w:r>
      <w:r w:rsidR="003D6575" w:rsidRPr="00AF6B9F">
        <w:rPr>
          <w:b/>
          <w:bCs/>
        </w:rPr>
        <w:t>menu page.</w:t>
      </w:r>
      <w:r w:rsidR="00AF6B9F">
        <w:rPr>
          <w:b/>
          <w:bCs/>
        </w:rPr>
        <w:t xml:space="preserve"> </w:t>
      </w:r>
      <w:r w:rsidR="00BD1AE9" w:rsidRPr="00AF6B9F">
        <w:rPr>
          <w:b/>
          <w:bCs/>
        </w:rPr>
        <w:t>Rewards section</w:t>
      </w:r>
      <w:r w:rsidR="00BD1AE9">
        <w:t xml:space="preserve">, that </w:t>
      </w:r>
      <w:r w:rsidR="00AF6B9F">
        <w:t>shows</w:t>
      </w:r>
      <w:r w:rsidR="00BD1AE9">
        <w:t xml:space="preserve"> </w:t>
      </w:r>
      <w:r w:rsidR="00BD1AE9" w:rsidRPr="00AF6B9F">
        <w:rPr>
          <w:b/>
          <w:bCs/>
        </w:rPr>
        <w:t>one</w:t>
      </w:r>
      <w:r w:rsidR="00BD1AE9">
        <w:t xml:space="preserve"> of </w:t>
      </w:r>
      <w:r w:rsidR="00BD1AE9" w:rsidRPr="00AF6B9F">
        <w:rPr>
          <w:b/>
          <w:bCs/>
        </w:rPr>
        <w:t>rewards</w:t>
      </w:r>
      <w:r w:rsidR="00BF5F09">
        <w:t>/</w:t>
      </w:r>
      <w:r w:rsidR="00BD1AE9" w:rsidRPr="00AF6B9F">
        <w:rPr>
          <w:b/>
          <w:bCs/>
        </w:rPr>
        <w:t>promo</w:t>
      </w:r>
      <w:r w:rsidR="00F73FF7">
        <w:t xml:space="preserve"> in </w:t>
      </w:r>
      <w:r w:rsidR="00F73FF7" w:rsidRPr="00AF6B9F">
        <w:rPr>
          <w:b/>
          <w:bCs/>
        </w:rPr>
        <w:t>rewards page</w:t>
      </w:r>
      <w:r w:rsidR="00F73FF7">
        <w:t xml:space="preserve"> with its </w:t>
      </w:r>
      <w:r w:rsidR="00BF5F09">
        <w:t xml:space="preserve">rewards </w:t>
      </w:r>
      <w:r w:rsidR="00BF5F09" w:rsidRPr="00AF6B9F">
        <w:rPr>
          <w:b/>
          <w:bCs/>
        </w:rPr>
        <w:t>title</w:t>
      </w:r>
      <w:r w:rsidR="00BF5F09">
        <w:t xml:space="preserve">, </w:t>
      </w:r>
      <w:r w:rsidR="00F73FF7" w:rsidRPr="00AF6B9F">
        <w:rPr>
          <w:b/>
          <w:bCs/>
        </w:rPr>
        <w:t>image</w:t>
      </w:r>
      <w:r w:rsidR="00121386">
        <w:t xml:space="preserve">, </w:t>
      </w:r>
      <w:r w:rsidR="00121386" w:rsidRPr="00AF6B9F">
        <w:rPr>
          <w:b/>
          <w:bCs/>
        </w:rPr>
        <w:t>description</w:t>
      </w:r>
      <w:r w:rsidR="00BF5F09">
        <w:t xml:space="preserve">, and </w:t>
      </w:r>
      <w:r w:rsidR="00470DAC">
        <w:t xml:space="preserve">a </w:t>
      </w:r>
      <w:r w:rsidR="00BF5F09" w:rsidRPr="00AF6B9F">
        <w:rPr>
          <w:b/>
          <w:bCs/>
        </w:rPr>
        <w:t>button</w:t>
      </w:r>
      <w:r w:rsidR="00BF5F09">
        <w:t xml:space="preserve"> to redirect to </w:t>
      </w:r>
      <w:r w:rsidR="00BF5F09" w:rsidRPr="00AF6B9F">
        <w:rPr>
          <w:b/>
          <w:bCs/>
        </w:rPr>
        <w:t>rewards</w:t>
      </w:r>
      <w:r w:rsidR="00BF5F09">
        <w:t xml:space="preserve"> </w:t>
      </w:r>
      <w:r w:rsidR="00BF5F09" w:rsidRPr="00AF6B9F">
        <w:rPr>
          <w:b/>
          <w:bCs/>
        </w:rPr>
        <w:t>page</w:t>
      </w:r>
      <w:r w:rsidR="00BF5F09">
        <w:t>.</w:t>
      </w:r>
      <w:r w:rsidR="00AF6B9F">
        <w:t xml:space="preserve"> </w:t>
      </w:r>
      <w:r w:rsidR="006A1D0D" w:rsidRPr="00AF6B9F">
        <w:rPr>
          <w:b/>
          <w:bCs/>
        </w:rPr>
        <w:t>CEO &amp; founder section</w:t>
      </w:r>
      <w:r w:rsidR="006A1D0D">
        <w:t xml:space="preserve">, that </w:t>
      </w:r>
      <w:r w:rsidR="00AF6B9F">
        <w:t>shows</w:t>
      </w:r>
      <w:r w:rsidR="006A1D0D">
        <w:t xml:space="preserve"> the </w:t>
      </w:r>
      <w:r w:rsidR="00E91528">
        <w:t xml:space="preserve">CEO </w:t>
      </w:r>
      <w:r w:rsidR="00E91528" w:rsidRPr="00AF6B9F">
        <w:rPr>
          <w:b/>
          <w:bCs/>
        </w:rPr>
        <w:t>image</w:t>
      </w:r>
      <w:r w:rsidR="00E91528">
        <w:t xml:space="preserve">, </w:t>
      </w:r>
      <w:r w:rsidR="00E91528" w:rsidRPr="00AF6B9F">
        <w:rPr>
          <w:b/>
          <w:bCs/>
        </w:rPr>
        <w:t>name</w:t>
      </w:r>
      <w:r w:rsidR="00E91528">
        <w:t xml:space="preserve">, </w:t>
      </w:r>
      <w:r w:rsidR="00A3379C" w:rsidRPr="00AF6B9F">
        <w:rPr>
          <w:b/>
          <w:bCs/>
        </w:rPr>
        <w:t>short</w:t>
      </w:r>
      <w:r w:rsidR="00A3379C">
        <w:t xml:space="preserve"> </w:t>
      </w:r>
      <w:r w:rsidR="00E91528" w:rsidRPr="00AF6B9F">
        <w:rPr>
          <w:b/>
          <w:bCs/>
        </w:rPr>
        <w:t>story</w:t>
      </w:r>
      <w:r w:rsidR="00E91528">
        <w:t>, and</w:t>
      </w:r>
      <w:r w:rsidR="00470DAC">
        <w:t xml:space="preserve"> a </w:t>
      </w:r>
      <w:r w:rsidR="00470DAC" w:rsidRPr="00AF6B9F">
        <w:rPr>
          <w:b/>
          <w:bCs/>
        </w:rPr>
        <w:t>button</w:t>
      </w:r>
      <w:r w:rsidR="00470DAC">
        <w:t xml:space="preserve"> to redirect to </w:t>
      </w:r>
      <w:r w:rsidR="00470DAC" w:rsidRPr="00AF6B9F">
        <w:rPr>
          <w:b/>
          <w:bCs/>
        </w:rPr>
        <w:t>about us page</w:t>
      </w:r>
      <w:r w:rsidR="00470DAC">
        <w:t>.</w:t>
      </w:r>
    </w:p>
    <w:p w14:paraId="0F40ADC9" w14:textId="77777777" w:rsidR="003A20DA" w:rsidRPr="003A20DA" w:rsidRDefault="00DC082C" w:rsidP="003A20DA">
      <w:pPr>
        <w:pStyle w:val="ListParagraph"/>
        <w:numPr>
          <w:ilvl w:val="1"/>
          <w:numId w:val="11"/>
        </w:numPr>
        <w:spacing w:line="360" w:lineRule="auto"/>
        <w:jc w:val="both"/>
      </w:pPr>
      <w:r>
        <w:rPr>
          <w:b/>
          <w:bCs/>
        </w:rPr>
        <w:t>Rewards Page</w:t>
      </w:r>
    </w:p>
    <w:p w14:paraId="76B91715" w14:textId="0B6DBB26" w:rsidR="005B0F65" w:rsidRPr="00DC082C" w:rsidRDefault="00691082" w:rsidP="00AF6B9F">
      <w:pPr>
        <w:pStyle w:val="ListParagraph"/>
        <w:spacing w:line="360" w:lineRule="auto"/>
        <w:ind w:left="1440"/>
        <w:jc w:val="both"/>
      </w:pPr>
      <w:r>
        <w:t xml:space="preserve">This page has </w:t>
      </w:r>
      <w:r w:rsidR="00AF6B9F">
        <w:rPr>
          <w:b/>
          <w:bCs/>
        </w:rPr>
        <w:t>a d</w:t>
      </w:r>
      <w:r w:rsidR="001A42A6" w:rsidRPr="00C367D9">
        <w:rPr>
          <w:b/>
          <w:bCs/>
        </w:rPr>
        <w:t>ownloads apps section</w:t>
      </w:r>
      <w:r w:rsidR="001A42A6">
        <w:t>, that</w:t>
      </w:r>
      <w:r w:rsidR="00CA2F81">
        <w:t xml:space="preserve"> will </w:t>
      </w:r>
      <w:r w:rsidR="00CA2F81" w:rsidRPr="00C367D9">
        <w:rPr>
          <w:b/>
          <w:bCs/>
        </w:rPr>
        <w:t xml:space="preserve">ask </w:t>
      </w:r>
      <w:r w:rsidR="00AF6B9F" w:rsidRPr="00C367D9">
        <w:rPr>
          <w:b/>
          <w:bCs/>
        </w:rPr>
        <w:t>the user</w:t>
      </w:r>
      <w:r w:rsidR="00CA2F81">
        <w:t xml:space="preserve"> to </w:t>
      </w:r>
      <w:r w:rsidR="00CA2F81" w:rsidRPr="00C367D9">
        <w:rPr>
          <w:b/>
          <w:bCs/>
        </w:rPr>
        <w:t>download</w:t>
      </w:r>
      <w:r w:rsidR="00CA2F81">
        <w:t xml:space="preserve"> the application of </w:t>
      </w:r>
      <w:proofErr w:type="gramStart"/>
      <w:r w:rsidR="00CA2F81">
        <w:t>MR.COFFEE</w:t>
      </w:r>
      <w:proofErr w:type="gramEnd"/>
      <w:r w:rsidR="00CA2F81">
        <w:t xml:space="preserve">. This section </w:t>
      </w:r>
      <w:r w:rsidR="00C367D9">
        <w:t xml:space="preserve">has </w:t>
      </w:r>
      <w:r w:rsidR="00C367D9" w:rsidRPr="00C367D9">
        <w:rPr>
          <w:b/>
          <w:bCs/>
        </w:rPr>
        <w:t>two button</w:t>
      </w:r>
      <w:r w:rsidR="00862013">
        <w:rPr>
          <w:b/>
          <w:bCs/>
        </w:rPr>
        <w:t>s</w:t>
      </w:r>
      <w:r w:rsidR="00C367D9">
        <w:t xml:space="preserve"> that redirect to </w:t>
      </w:r>
      <w:proofErr w:type="gramStart"/>
      <w:r w:rsidR="00C367D9">
        <w:t>play</w:t>
      </w:r>
      <w:proofErr w:type="gramEnd"/>
      <w:r w:rsidR="00C367D9">
        <w:t xml:space="preserve"> store and apps store.</w:t>
      </w:r>
      <w:r w:rsidR="00AF6B9F">
        <w:t xml:space="preserve"> Along with a </w:t>
      </w:r>
      <w:r w:rsidR="00AF6B9F">
        <w:rPr>
          <w:b/>
          <w:bCs/>
        </w:rPr>
        <w:t>r</w:t>
      </w:r>
      <w:r w:rsidR="009675C6" w:rsidRPr="00AF6B9F">
        <w:rPr>
          <w:b/>
          <w:bCs/>
        </w:rPr>
        <w:t>ewards section</w:t>
      </w:r>
      <w:r w:rsidR="009675C6">
        <w:t xml:space="preserve">, that </w:t>
      </w:r>
      <w:r w:rsidR="00F742C2">
        <w:t>will show</w:t>
      </w:r>
      <w:r w:rsidR="00B23226">
        <w:t xml:space="preserve"> </w:t>
      </w:r>
      <w:r w:rsidR="00256B9E" w:rsidRPr="00AF6B9F">
        <w:rPr>
          <w:b/>
          <w:bCs/>
        </w:rPr>
        <w:t>five rewards/promos</w:t>
      </w:r>
      <w:r w:rsidR="003738F1">
        <w:t xml:space="preserve"> with its </w:t>
      </w:r>
      <w:r w:rsidR="003738F1" w:rsidRPr="00AF6B9F">
        <w:rPr>
          <w:b/>
          <w:bCs/>
        </w:rPr>
        <w:t>title</w:t>
      </w:r>
      <w:r w:rsidR="003738F1">
        <w:t xml:space="preserve">, </w:t>
      </w:r>
      <w:r w:rsidR="003738F1" w:rsidRPr="00AF6B9F">
        <w:rPr>
          <w:b/>
          <w:bCs/>
        </w:rPr>
        <w:t>image</w:t>
      </w:r>
      <w:r w:rsidR="003738F1">
        <w:t xml:space="preserve">, </w:t>
      </w:r>
      <w:r w:rsidR="003738F1" w:rsidRPr="00AF6B9F">
        <w:rPr>
          <w:b/>
          <w:bCs/>
        </w:rPr>
        <w:t>description</w:t>
      </w:r>
      <w:r w:rsidR="003738F1">
        <w:t xml:space="preserve"> and eac</w:t>
      </w:r>
      <w:r w:rsidR="00C73715">
        <w:t xml:space="preserve">h rewards have a </w:t>
      </w:r>
      <w:r w:rsidR="00C73715" w:rsidRPr="00AF6B9F">
        <w:rPr>
          <w:b/>
          <w:bCs/>
        </w:rPr>
        <w:t>button</w:t>
      </w:r>
      <w:r w:rsidR="00C73715">
        <w:t xml:space="preserve"> that </w:t>
      </w:r>
      <w:r w:rsidR="00AF6B9F">
        <w:t>will</w:t>
      </w:r>
      <w:r w:rsidR="00C73715" w:rsidRPr="00AF6B9F">
        <w:rPr>
          <w:b/>
          <w:bCs/>
        </w:rPr>
        <w:t xml:space="preserve"> pop up</w:t>
      </w:r>
      <w:r w:rsidR="00C73715">
        <w:t xml:space="preserve"> that ask user to download</w:t>
      </w:r>
      <w:r w:rsidR="00C6587E">
        <w:t xml:space="preserve"> apps of </w:t>
      </w:r>
      <w:proofErr w:type="gramStart"/>
      <w:r w:rsidR="00C6587E">
        <w:t>MR.COFFEE</w:t>
      </w:r>
      <w:proofErr w:type="gramEnd"/>
      <w:r w:rsidR="00C6587E">
        <w:t>.</w:t>
      </w:r>
    </w:p>
    <w:p w14:paraId="519BD668" w14:textId="7F44ECA4" w:rsidR="00DC082C" w:rsidRPr="00DC15C9" w:rsidRDefault="00DC082C" w:rsidP="008251EF">
      <w:pPr>
        <w:pStyle w:val="ListParagraph"/>
        <w:numPr>
          <w:ilvl w:val="1"/>
          <w:numId w:val="11"/>
        </w:numPr>
        <w:spacing w:line="360" w:lineRule="auto"/>
        <w:jc w:val="both"/>
      </w:pPr>
      <w:r>
        <w:rPr>
          <w:b/>
          <w:bCs/>
        </w:rPr>
        <w:t>About Us Page</w:t>
      </w:r>
    </w:p>
    <w:p w14:paraId="294A8DD2" w14:textId="20D51EAE" w:rsidR="00793228" w:rsidRPr="008744B9" w:rsidRDefault="00691082" w:rsidP="00AF6B9F">
      <w:pPr>
        <w:pStyle w:val="ListParagraph"/>
        <w:spacing w:line="360" w:lineRule="auto"/>
        <w:ind w:left="1440"/>
        <w:jc w:val="both"/>
      </w:pPr>
      <w:r>
        <w:t xml:space="preserve">This page has </w:t>
      </w:r>
      <w:r w:rsidR="00AF6B9F">
        <w:rPr>
          <w:b/>
          <w:bCs/>
        </w:rPr>
        <w:t xml:space="preserve">a </w:t>
      </w:r>
      <w:r w:rsidR="008744B9" w:rsidRPr="00AF6B9F">
        <w:rPr>
          <w:b/>
          <w:bCs/>
        </w:rPr>
        <w:t>CEO &amp; founder</w:t>
      </w:r>
      <w:r w:rsidR="00E13E90" w:rsidRPr="00AF6B9F">
        <w:rPr>
          <w:b/>
          <w:bCs/>
        </w:rPr>
        <w:t xml:space="preserve"> section</w:t>
      </w:r>
      <w:r w:rsidR="00793228">
        <w:t>,</w:t>
      </w:r>
      <w:r w:rsidR="00E13E90">
        <w:t xml:space="preserve"> that </w:t>
      </w:r>
      <w:r w:rsidR="00AF6B9F">
        <w:t>shows</w:t>
      </w:r>
      <w:r w:rsidR="00E13E90">
        <w:t xml:space="preserve"> CEO </w:t>
      </w:r>
      <w:r w:rsidR="00E13E90" w:rsidRPr="00AF6B9F">
        <w:rPr>
          <w:b/>
          <w:bCs/>
        </w:rPr>
        <w:t>image</w:t>
      </w:r>
      <w:r w:rsidR="00E13E90">
        <w:t xml:space="preserve">, </w:t>
      </w:r>
      <w:r w:rsidR="00E13E90" w:rsidRPr="00AF6B9F">
        <w:rPr>
          <w:b/>
          <w:bCs/>
        </w:rPr>
        <w:t>name</w:t>
      </w:r>
      <w:r w:rsidR="00E13E90">
        <w:t xml:space="preserve">, </w:t>
      </w:r>
      <w:r w:rsidR="00E13E90" w:rsidRPr="00AF6B9F">
        <w:rPr>
          <w:b/>
          <w:bCs/>
        </w:rPr>
        <w:t>full</w:t>
      </w:r>
      <w:r w:rsidR="00E13E90">
        <w:t xml:space="preserve"> </w:t>
      </w:r>
      <w:r w:rsidR="00E13E90" w:rsidRPr="00AF6B9F">
        <w:rPr>
          <w:b/>
          <w:bCs/>
        </w:rPr>
        <w:t>story</w:t>
      </w:r>
      <w:r w:rsidR="00E13E90">
        <w:t>.</w:t>
      </w:r>
      <w:r w:rsidR="00AF6B9F">
        <w:t xml:space="preserve"> </w:t>
      </w:r>
      <w:r w:rsidR="00793228" w:rsidRPr="00AF6B9F">
        <w:rPr>
          <w:b/>
          <w:bCs/>
        </w:rPr>
        <w:t>Mission Section</w:t>
      </w:r>
      <w:r w:rsidR="00793228">
        <w:t xml:space="preserve">, that </w:t>
      </w:r>
      <w:r w:rsidR="00AF6B9F">
        <w:t>shows</w:t>
      </w:r>
      <w:r w:rsidR="00793228">
        <w:t xml:space="preserve"> </w:t>
      </w:r>
      <w:r w:rsidR="00F36F1F">
        <w:t>the company’s</w:t>
      </w:r>
      <w:r w:rsidR="00793228">
        <w:t xml:space="preserve"> </w:t>
      </w:r>
      <w:r w:rsidR="00793228" w:rsidRPr="00AF6B9F">
        <w:rPr>
          <w:b/>
          <w:bCs/>
        </w:rPr>
        <w:t>mission</w:t>
      </w:r>
      <w:r w:rsidR="00793228">
        <w:t>.</w:t>
      </w:r>
      <w:r w:rsidR="00AF6B9F">
        <w:t xml:space="preserve"> </w:t>
      </w:r>
      <w:r w:rsidR="00C71234" w:rsidRPr="00AF6B9F">
        <w:rPr>
          <w:b/>
          <w:bCs/>
        </w:rPr>
        <w:t>Vision</w:t>
      </w:r>
      <w:r w:rsidR="00793228" w:rsidRPr="00AF6B9F">
        <w:rPr>
          <w:b/>
          <w:bCs/>
        </w:rPr>
        <w:t xml:space="preserve"> Section</w:t>
      </w:r>
      <w:r w:rsidR="00793228">
        <w:t xml:space="preserve">, that </w:t>
      </w:r>
      <w:r w:rsidR="00AF6B9F">
        <w:t>shows</w:t>
      </w:r>
      <w:r w:rsidR="00793228">
        <w:t xml:space="preserve"> </w:t>
      </w:r>
      <w:r w:rsidR="00F36F1F">
        <w:t>the company’s</w:t>
      </w:r>
      <w:r w:rsidR="00793228">
        <w:t xml:space="preserve"> </w:t>
      </w:r>
      <w:r w:rsidR="00C71234" w:rsidRPr="00AF6B9F">
        <w:rPr>
          <w:b/>
          <w:bCs/>
        </w:rPr>
        <w:t>vision</w:t>
      </w:r>
      <w:r w:rsidR="00793228">
        <w:t>.</w:t>
      </w:r>
      <w:r w:rsidR="00AF6B9F">
        <w:t xml:space="preserve"> </w:t>
      </w:r>
      <w:r w:rsidR="00C71234" w:rsidRPr="00AF6B9F">
        <w:rPr>
          <w:b/>
          <w:bCs/>
        </w:rPr>
        <w:t>Company story</w:t>
      </w:r>
      <w:r w:rsidR="00793228" w:rsidRPr="00AF6B9F">
        <w:rPr>
          <w:b/>
          <w:bCs/>
        </w:rPr>
        <w:t xml:space="preserve"> Section</w:t>
      </w:r>
      <w:r w:rsidR="00793228">
        <w:t xml:space="preserve">, that show company’s </w:t>
      </w:r>
      <w:r w:rsidR="00C71234" w:rsidRPr="00AF6B9F">
        <w:rPr>
          <w:b/>
          <w:bCs/>
        </w:rPr>
        <w:t>story</w:t>
      </w:r>
      <w:r w:rsidR="00793228">
        <w:t>.</w:t>
      </w:r>
    </w:p>
    <w:p w14:paraId="6DF9C90A" w14:textId="089C5DCB" w:rsidR="00DC082C" w:rsidRPr="000849B7" w:rsidRDefault="00DC082C" w:rsidP="008251EF">
      <w:pPr>
        <w:pStyle w:val="ListParagraph"/>
        <w:numPr>
          <w:ilvl w:val="1"/>
          <w:numId w:val="11"/>
        </w:numPr>
        <w:spacing w:line="360" w:lineRule="auto"/>
        <w:jc w:val="both"/>
      </w:pPr>
      <w:r>
        <w:rPr>
          <w:b/>
          <w:bCs/>
        </w:rPr>
        <w:t>Menu Page</w:t>
      </w:r>
    </w:p>
    <w:p w14:paraId="52FE3823" w14:textId="5982E927" w:rsidR="00E55DED" w:rsidRPr="00980D20" w:rsidRDefault="00691082" w:rsidP="00AF6B9F">
      <w:pPr>
        <w:pStyle w:val="ListParagraph"/>
        <w:spacing w:line="360" w:lineRule="auto"/>
        <w:ind w:left="1440"/>
        <w:jc w:val="both"/>
      </w:pPr>
      <w:r>
        <w:t xml:space="preserve">This page has </w:t>
      </w:r>
      <w:r w:rsidR="00AF6B9F">
        <w:rPr>
          <w:b/>
          <w:bCs/>
        </w:rPr>
        <w:t>a m</w:t>
      </w:r>
      <w:r w:rsidR="00FE5208">
        <w:rPr>
          <w:b/>
          <w:bCs/>
        </w:rPr>
        <w:t>enu bar</w:t>
      </w:r>
      <w:r w:rsidR="00E138AB">
        <w:rPr>
          <w:b/>
          <w:bCs/>
        </w:rPr>
        <w:t xml:space="preserve"> </w:t>
      </w:r>
      <w:r w:rsidR="00AF6B9F" w:rsidRPr="00AF6B9F">
        <w:t>that</w:t>
      </w:r>
      <w:r w:rsidR="00AF6B9F">
        <w:rPr>
          <w:b/>
          <w:bCs/>
        </w:rPr>
        <w:t xml:space="preserve"> </w:t>
      </w:r>
      <w:r w:rsidR="00153D7A">
        <w:t xml:space="preserve">must </w:t>
      </w:r>
      <w:r w:rsidR="00E138AB">
        <w:t xml:space="preserve">have </w:t>
      </w:r>
      <w:r w:rsidR="00AF6B9F">
        <w:rPr>
          <w:b/>
          <w:bCs/>
        </w:rPr>
        <w:t>at least</w:t>
      </w:r>
      <w:r w:rsidR="00E138AB">
        <w:rPr>
          <w:b/>
          <w:bCs/>
        </w:rPr>
        <w:t xml:space="preserve"> four menu items </w:t>
      </w:r>
      <w:r w:rsidR="00E138AB">
        <w:t>that can</w:t>
      </w:r>
      <w:r w:rsidR="0039095C">
        <w:t xml:space="preserve"> </w:t>
      </w:r>
      <w:r w:rsidR="00BB440F" w:rsidRPr="00BB440F">
        <w:rPr>
          <w:b/>
          <w:bCs/>
        </w:rPr>
        <w:t>filter</w:t>
      </w:r>
      <w:r w:rsidR="0039095C">
        <w:t xml:space="preserve"> the products that </w:t>
      </w:r>
      <w:r w:rsidR="00AF6B9F">
        <w:t>are shown</w:t>
      </w:r>
      <w:r w:rsidR="0039095C">
        <w:t xml:space="preserve"> in </w:t>
      </w:r>
      <w:r w:rsidR="0039095C">
        <w:rPr>
          <w:b/>
          <w:bCs/>
        </w:rPr>
        <w:t>menu list</w:t>
      </w:r>
      <w:r w:rsidR="0039095C">
        <w:t xml:space="preserve"> </w:t>
      </w:r>
      <w:r w:rsidR="00BB440F">
        <w:t xml:space="preserve">based on </w:t>
      </w:r>
      <w:r w:rsidR="00BB440F" w:rsidRPr="00B62477">
        <w:rPr>
          <w:b/>
          <w:bCs/>
        </w:rPr>
        <w:t>product</w:t>
      </w:r>
      <w:r w:rsidR="00B62477" w:rsidRPr="00B62477">
        <w:rPr>
          <w:b/>
          <w:bCs/>
        </w:rPr>
        <w:t xml:space="preserve"> type</w:t>
      </w:r>
      <w:r w:rsidR="00B62477">
        <w:t xml:space="preserve"> such as Espresso, Frappe,</w:t>
      </w:r>
      <w:r w:rsidR="002B4CF3">
        <w:t xml:space="preserve"> Brewed, Bread, etc.</w:t>
      </w:r>
      <w:r w:rsidR="00AF6B9F">
        <w:t xml:space="preserve"> A </w:t>
      </w:r>
      <w:r w:rsidR="00AF6B9F">
        <w:rPr>
          <w:b/>
          <w:bCs/>
        </w:rPr>
        <w:t>m</w:t>
      </w:r>
      <w:r w:rsidR="009B799C" w:rsidRPr="00AF6B9F">
        <w:rPr>
          <w:b/>
          <w:bCs/>
        </w:rPr>
        <w:t xml:space="preserve">enu list </w:t>
      </w:r>
      <w:r w:rsidR="00B00A2E">
        <w:t xml:space="preserve">will show </w:t>
      </w:r>
      <w:r w:rsidR="00B00A2E" w:rsidRPr="00AF6B9F">
        <w:rPr>
          <w:b/>
          <w:bCs/>
        </w:rPr>
        <w:t>all the products</w:t>
      </w:r>
      <w:r w:rsidR="00B00A2E">
        <w:t xml:space="preserve"> </w:t>
      </w:r>
      <w:r w:rsidR="00E54BDD">
        <w:t xml:space="preserve">based </w:t>
      </w:r>
      <w:r w:rsidR="0009307C">
        <w:t xml:space="preserve">on </w:t>
      </w:r>
      <w:r w:rsidR="0009307C" w:rsidRPr="00376742">
        <w:t>the</w:t>
      </w:r>
      <w:r w:rsidR="0009307C" w:rsidRPr="00AF6B9F">
        <w:rPr>
          <w:b/>
          <w:bCs/>
        </w:rPr>
        <w:t xml:space="preserve"> product</w:t>
      </w:r>
      <w:r w:rsidR="00376742" w:rsidRPr="00AF6B9F">
        <w:rPr>
          <w:b/>
          <w:bCs/>
        </w:rPr>
        <w:t xml:space="preserve"> type</w:t>
      </w:r>
      <w:r w:rsidR="00376742">
        <w:t xml:space="preserve"> that user chooses at </w:t>
      </w:r>
      <w:r w:rsidR="00376742" w:rsidRPr="00AF6B9F">
        <w:rPr>
          <w:b/>
          <w:bCs/>
        </w:rPr>
        <w:t>menu bar</w:t>
      </w:r>
      <w:r w:rsidR="00376742">
        <w:t>.</w:t>
      </w:r>
      <w:r w:rsidR="00B62477">
        <w:t xml:space="preserve"> </w:t>
      </w:r>
      <w:r w:rsidR="001F1F6A">
        <w:t>Lastly, add a</w:t>
      </w:r>
      <w:r w:rsidR="00AF6B9F">
        <w:t xml:space="preserve">n </w:t>
      </w:r>
      <w:r w:rsidR="00AF6B9F" w:rsidRPr="001F1F6A">
        <w:rPr>
          <w:b/>
          <w:bCs/>
        </w:rPr>
        <w:t>o</w:t>
      </w:r>
      <w:r w:rsidR="00D65434" w:rsidRPr="00AF6B9F">
        <w:rPr>
          <w:b/>
          <w:bCs/>
        </w:rPr>
        <w:t xml:space="preserve">rder button </w:t>
      </w:r>
      <w:r w:rsidR="002A3DEE">
        <w:t xml:space="preserve">to redirect to </w:t>
      </w:r>
      <w:proofErr w:type="gramStart"/>
      <w:r w:rsidR="001F1F6A" w:rsidRPr="00AF6B9F">
        <w:rPr>
          <w:b/>
          <w:bCs/>
        </w:rPr>
        <w:t>order</w:t>
      </w:r>
      <w:proofErr w:type="gramEnd"/>
      <w:r w:rsidR="002A3DEE" w:rsidRPr="00AF6B9F">
        <w:rPr>
          <w:b/>
          <w:bCs/>
        </w:rPr>
        <w:t xml:space="preserve"> page</w:t>
      </w:r>
      <w:r w:rsidR="00AF6B9F">
        <w:t>.</w:t>
      </w:r>
    </w:p>
    <w:p w14:paraId="202C9BDF" w14:textId="77777777" w:rsidR="005C7DF9" w:rsidRPr="005C7DF9" w:rsidRDefault="00DC082C" w:rsidP="005C7DF9">
      <w:pPr>
        <w:pStyle w:val="ListParagraph"/>
        <w:numPr>
          <w:ilvl w:val="1"/>
          <w:numId w:val="11"/>
        </w:numPr>
        <w:spacing w:line="360" w:lineRule="auto"/>
        <w:jc w:val="both"/>
      </w:pPr>
      <w:r>
        <w:rPr>
          <w:b/>
          <w:bCs/>
        </w:rPr>
        <w:t>Order Page</w:t>
      </w:r>
    </w:p>
    <w:p w14:paraId="781D25E5" w14:textId="7C8A3C7F" w:rsidR="005C7DF9" w:rsidRDefault="005C7DF9" w:rsidP="005C7DF9">
      <w:pPr>
        <w:pStyle w:val="ListParagraph"/>
        <w:spacing w:line="360" w:lineRule="auto"/>
        <w:ind w:left="1440"/>
        <w:jc w:val="both"/>
        <w:rPr>
          <w:shd w:val="clear" w:color="auto" w:fill="FFFFFF"/>
        </w:rPr>
      </w:pPr>
      <w:r w:rsidRPr="00754BC2">
        <w:rPr>
          <w:shd w:val="clear" w:color="auto" w:fill="FFFFFF"/>
          <w:lang w:val="en-ID"/>
        </w:rPr>
        <w:t xml:space="preserve">This page features </w:t>
      </w:r>
      <w:r w:rsidR="00AF6B9F" w:rsidRPr="00754BC2">
        <w:rPr>
          <w:shd w:val="clear" w:color="auto" w:fill="FFFFFF"/>
          <w:lang w:val="en-ID"/>
        </w:rPr>
        <w:t>an</w:t>
      </w:r>
      <w:r w:rsidRPr="00754BC2">
        <w:rPr>
          <w:shd w:val="clear" w:color="auto" w:fill="FFFFFF"/>
          <w:lang w:val="en-ID"/>
        </w:rPr>
        <w:t xml:space="preserve"> </w:t>
      </w:r>
      <w:r>
        <w:rPr>
          <w:b/>
          <w:bCs/>
          <w:shd w:val="clear" w:color="auto" w:fill="FFFFFF"/>
          <w:lang w:val="en-ID"/>
        </w:rPr>
        <w:t>order</w:t>
      </w:r>
      <w:r w:rsidRPr="00EF49E4">
        <w:rPr>
          <w:b/>
          <w:bCs/>
          <w:shd w:val="clear" w:color="auto" w:fill="FFFFFF"/>
          <w:lang w:val="en-ID"/>
        </w:rPr>
        <w:t xml:space="preserve"> form</w:t>
      </w:r>
      <w:r w:rsidRPr="00754BC2">
        <w:rPr>
          <w:shd w:val="clear" w:color="auto" w:fill="FFFFFF"/>
          <w:lang w:val="en-ID"/>
        </w:rPr>
        <w:t xml:space="preserve"> with the following fields: </w:t>
      </w:r>
      <w:r w:rsidRPr="00EF49E4">
        <w:rPr>
          <w:b/>
          <w:bCs/>
          <w:shd w:val="clear" w:color="auto" w:fill="FFFFFF"/>
          <w:lang w:val="en-ID"/>
        </w:rPr>
        <w:t>name</w:t>
      </w:r>
      <w:r w:rsidRPr="00754BC2">
        <w:rPr>
          <w:shd w:val="clear" w:color="auto" w:fill="FFFFFF"/>
          <w:lang w:val="en-ID"/>
        </w:rPr>
        <w:t xml:space="preserve">, </w:t>
      </w:r>
      <w:r w:rsidRPr="00EF49E4">
        <w:rPr>
          <w:b/>
          <w:bCs/>
          <w:shd w:val="clear" w:color="auto" w:fill="FFFFFF"/>
          <w:lang w:val="en-ID"/>
        </w:rPr>
        <w:t>email</w:t>
      </w:r>
      <w:r w:rsidRPr="00754BC2">
        <w:rPr>
          <w:shd w:val="clear" w:color="auto" w:fill="FFFFFF"/>
          <w:lang w:val="en-ID"/>
        </w:rPr>
        <w:t xml:space="preserve">, </w:t>
      </w:r>
      <w:r>
        <w:rPr>
          <w:b/>
          <w:bCs/>
          <w:shd w:val="clear" w:color="auto" w:fill="FFFFFF"/>
          <w:lang w:val="en-ID"/>
        </w:rPr>
        <w:t>address</w:t>
      </w:r>
      <w:r w:rsidRPr="00754BC2">
        <w:rPr>
          <w:shd w:val="clear" w:color="auto" w:fill="FFFFFF"/>
          <w:lang w:val="en-ID"/>
        </w:rPr>
        <w:t xml:space="preserve">, </w:t>
      </w:r>
      <w:r>
        <w:rPr>
          <w:b/>
          <w:bCs/>
          <w:shd w:val="clear" w:color="auto" w:fill="FFFFFF"/>
          <w:lang w:val="en-ID"/>
        </w:rPr>
        <w:t>add-ons</w:t>
      </w:r>
      <w:r w:rsidRPr="00754BC2">
        <w:rPr>
          <w:shd w:val="clear" w:color="auto" w:fill="FFFFFF"/>
          <w:lang w:val="en-ID"/>
        </w:rPr>
        <w:t xml:space="preserve">, </w:t>
      </w:r>
      <w:r>
        <w:rPr>
          <w:b/>
          <w:bCs/>
          <w:shd w:val="clear" w:color="auto" w:fill="FFFFFF"/>
          <w:lang w:val="en-ID"/>
        </w:rPr>
        <w:t>total price</w:t>
      </w:r>
      <w:r w:rsidRPr="00754BC2">
        <w:rPr>
          <w:shd w:val="clear" w:color="auto" w:fill="FFFFFF"/>
          <w:lang w:val="en-ID"/>
        </w:rPr>
        <w:t xml:space="preserve">, and </w:t>
      </w:r>
      <w:r>
        <w:rPr>
          <w:b/>
          <w:bCs/>
          <w:shd w:val="clear" w:color="auto" w:fill="FFFFFF"/>
          <w:lang w:val="en-ID"/>
        </w:rPr>
        <w:t>order button</w:t>
      </w:r>
      <w:r w:rsidRPr="00754BC2">
        <w:rPr>
          <w:shd w:val="clear" w:color="auto" w:fill="FFFFFF"/>
          <w:lang w:val="en-ID"/>
        </w:rPr>
        <w:t>.</w:t>
      </w:r>
      <w:r>
        <w:rPr>
          <w:shd w:val="clear" w:color="auto" w:fill="FFFFFF"/>
          <w:lang w:val="en-ID"/>
        </w:rPr>
        <w:t xml:space="preserve"> </w:t>
      </w:r>
      <w:r w:rsidRPr="00EF49E4">
        <w:rPr>
          <w:shd w:val="clear" w:color="auto" w:fill="FFFFFF"/>
        </w:rPr>
        <w:t xml:space="preserve">You are asked to create </w:t>
      </w:r>
      <w:r w:rsidRPr="00EF49E4">
        <w:rPr>
          <w:b/>
          <w:shd w:val="clear" w:color="auto" w:fill="FFFFFF"/>
        </w:rPr>
        <w:t>5 kinds of form components</w:t>
      </w:r>
      <w:r w:rsidRPr="00EF49E4">
        <w:rPr>
          <w:shd w:val="clear" w:color="auto" w:fill="FFFFFF"/>
        </w:rPr>
        <w:t xml:space="preserve"> and </w:t>
      </w:r>
      <w:r w:rsidRPr="00EF49E4">
        <w:rPr>
          <w:b/>
          <w:shd w:val="clear" w:color="auto" w:fill="FFFFFF"/>
        </w:rPr>
        <w:t>5 kinds of validation</w:t>
      </w:r>
      <w:r w:rsidRPr="00EF49E4">
        <w:rPr>
          <w:shd w:val="clear" w:color="auto" w:fill="FFFFFF"/>
        </w:rPr>
        <w:t xml:space="preserve">. For validation, you must create it using </w:t>
      </w:r>
      <w:r w:rsidRPr="00EF49E4">
        <w:rPr>
          <w:b/>
          <w:shd w:val="clear" w:color="auto" w:fill="FFFFFF"/>
        </w:rPr>
        <w:t xml:space="preserve">JavaScript </w:t>
      </w:r>
      <w:r w:rsidRPr="00EF49E4">
        <w:rPr>
          <w:shd w:val="clear" w:color="auto" w:fill="FFFFFF"/>
        </w:rPr>
        <w:t xml:space="preserve">and </w:t>
      </w:r>
      <w:r w:rsidRPr="00EF49E4">
        <w:rPr>
          <w:b/>
          <w:bCs/>
          <w:shd w:val="clear" w:color="auto" w:fill="FFFFFF"/>
        </w:rPr>
        <w:t>do</w:t>
      </w:r>
      <w:r w:rsidRPr="00EF49E4">
        <w:rPr>
          <w:shd w:val="clear" w:color="auto" w:fill="FFFFFF"/>
        </w:rPr>
        <w:t xml:space="preserve"> </w:t>
      </w:r>
      <w:r w:rsidRPr="00EF49E4">
        <w:rPr>
          <w:b/>
          <w:shd w:val="clear" w:color="auto" w:fill="FFFFFF"/>
        </w:rPr>
        <w:t>not use regular expressions</w:t>
      </w:r>
      <w:r w:rsidRPr="00EF49E4">
        <w:rPr>
          <w:shd w:val="clear" w:color="auto" w:fill="FFFFFF"/>
        </w:rPr>
        <w:t>.</w:t>
      </w:r>
    </w:p>
    <w:p w14:paraId="1BEC3717" w14:textId="77777777" w:rsidR="005C7DF9" w:rsidRDefault="005C7DF9" w:rsidP="005C7DF9">
      <w:pPr>
        <w:spacing w:line="360" w:lineRule="auto"/>
        <w:jc w:val="both"/>
      </w:pPr>
    </w:p>
    <w:p w14:paraId="33055FD5" w14:textId="77777777" w:rsidR="00C37B0C" w:rsidRDefault="00C37B0C" w:rsidP="005C7DF9">
      <w:pPr>
        <w:spacing w:line="360" w:lineRule="auto"/>
        <w:jc w:val="both"/>
      </w:pPr>
    </w:p>
    <w:p w14:paraId="69BCB34A" w14:textId="77777777" w:rsidR="00103328" w:rsidRPr="00103328" w:rsidRDefault="00103328" w:rsidP="00103328">
      <w:pPr>
        <w:spacing w:line="360" w:lineRule="auto"/>
        <w:jc w:val="both"/>
        <w:rPr>
          <w:b/>
          <w:u w:val="single"/>
        </w:rPr>
      </w:pPr>
      <w:r w:rsidRPr="00103328">
        <w:rPr>
          <w:b/>
          <w:u w:val="single"/>
        </w:rPr>
        <w:lastRenderedPageBreak/>
        <w:t>Guidelines:</w:t>
      </w:r>
    </w:p>
    <w:p w14:paraId="07370417" w14:textId="77777777" w:rsidR="00103328" w:rsidRPr="00103328" w:rsidRDefault="00103328" w:rsidP="00103328">
      <w:pPr>
        <w:numPr>
          <w:ilvl w:val="4"/>
          <w:numId w:val="19"/>
        </w:numPr>
        <w:spacing w:line="360" w:lineRule="auto"/>
        <w:jc w:val="both"/>
      </w:pPr>
      <w:r w:rsidRPr="00103328">
        <w:t xml:space="preserve">Design your website by observing the principles of </w:t>
      </w:r>
      <w:r w:rsidRPr="00103328">
        <w:rPr>
          <w:b/>
        </w:rPr>
        <w:t>human and computer interaction</w:t>
      </w:r>
      <w:r w:rsidRPr="00103328">
        <w:t xml:space="preserve">. Set up your site as </w:t>
      </w:r>
      <w:proofErr w:type="gramStart"/>
      <w:r w:rsidRPr="00103328">
        <w:rPr>
          <w:b/>
          <w:bCs/>
        </w:rPr>
        <w:t>creative</w:t>
      </w:r>
      <w:proofErr w:type="gramEnd"/>
      <w:r w:rsidRPr="00103328">
        <w:t xml:space="preserve"> as possible but still strive for </w:t>
      </w:r>
      <w:r w:rsidRPr="00103328">
        <w:rPr>
          <w:b/>
        </w:rPr>
        <w:t>consistency</w:t>
      </w:r>
      <w:r w:rsidRPr="00103328">
        <w:t>.</w:t>
      </w:r>
    </w:p>
    <w:p w14:paraId="64A4908A" w14:textId="77777777" w:rsidR="00103328" w:rsidRPr="00103328" w:rsidRDefault="00103328" w:rsidP="00103328">
      <w:pPr>
        <w:numPr>
          <w:ilvl w:val="4"/>
          <w:numId w:val="19"/>
        </w:numPr>
        <w:spacing w:line="360" w:lineRule="auto"/>
        <w:jc w:val="both"/>
      </w:pPr>
      <w:r w:rsidRPr="00103328">
        <w:t xml:space="preserve">The </w:t>
      </w:r>
      <w:r w:rsidRPr="00103328">
        <w:rPr>
          <w:b/>
        </w:rPr>
        <w:t>website prototype</w:t>
      </w:r>
      <w:r w:rsidRPr="00103328">
        <w:t xml:space="preserve"> must be designed using </w:t>
      </w:r>
      <w:r w:rsidRPr="00103328">
        <w:rPr>
          <w:b/>
        </w:rPr>
        <w:t xml:space="preserve">Figma </w:t>
      </w:r>
      <w:r w:rsidRPr="00103328">
        <w:t>and make sure</w:t>
      </w:r>
      <w:r w:rsidRPr="00103328">
        <w:rPr>
          <w:b/>
        </w:rPr>
        <w:t xml:space="preserve"> </w:t>
      </w:r>
      <w:r w:rsidRPr="00103328">
        <w:rPr>
          <w:bCs/>
        </w:rPr>
        <w:t>to</w:t>
      </w:r>
      <w:r w:rsidRPr="00103328">
        <w:rPr>
          <w:b/>
        </w:rPr>
        <w:t xml:space="preserve"> </w:t>
      </w:r>
      <w:r w:rsidRPr="00103328">
        <w:rPr>
          <w:bCs/>
        </w:rPr>
        <w:t xml:space="preserve">create some </w:t>
      </w:r>
      <w:r w:rsidRPr="00103328">
        <w:rPr>
          <w:b/>
        </w:rPr>
        <w:t>features</w:t>
      </w:r>
      <w:r w:rsidRPr="00103328">
        <w:rPr>
          <w:bCs/>
        </w:rPr>
        <w:t>, such as color and text style, effect, component, variant or interactive component, and navigation.</w:t>
      </w:r>
    </w:p>
    <w:p w14:paraId="1849E217" w14:textId="77777777" w:rsidR="00103328" w:rsidRPr="00103328" w:rsidRDefault="00103328" w:rsidP="00103328">
      <w:pPr>
        <w:numPr>
          <w:ilvl w:val="4"/>
          <w:numId w:val="19"/>
        </w:numPr>
        <w:spacing w:line="360" w:lineRule="auto"/>
        <w:jc w:val="both"/>
      </w:pPr>
      <w:r w:rsidRPr="00103328">
        <w:t xml:space="preserve">Consider the </w:t>
      </w:r>
      <w:r w:rsidRPr="00103328">
        <w:rPr>
          <w:b/>
        </w:rPr>
        <w:t>color</w:t>
      </w:r>
      <w:r w:rsidRPr="00103328">
        <w:t xml:space="preserve">, </w:t>
      </w:r>
      <w:r w:rsidRPr="00103328">
        <w:rPr>
          <w:b/>
        </w:rPr>
        <w:t>font</w:t>
      </w:r>
      <w:r w:rsidRPr="00103328">
        <w:t xml:space="preserve">, </w:t>
      </w:r>
      <w:r w:rsidRPr="00103328">
        <w:rPr>
          <w:b/>
        </w:rPr>
        <w:t>size</w:t>
      </w:r>
      <w:r w:rsidRPr="00103328">
        <w:rPr>
          <w:bCs/>
        </w:rPr>
        <w:t xml:space="preserve">, </w:t>
      </w:r>
      <w:r w:rsidRPr="00103328">
        <w:t xml:space="preserve">and </w:t>
      </w:r>
      <w:r w:rsidRPr="00103328">
        <w:rPr>
          <w:b/>
        </w:rPr>
        <w:t>layout</w:t>
      </w:r>
      <w:r w:rsidRPr="00103328">
        <w:t xml:space="preserve"> that you use to design the prototype and website.</w:t>
      </w:r>
    </w:p>
    <w:p w14:paraId="65734BAB" w14:textId="77777777" w:rsidR="00103328" w:rsidRPr="00103328" w:rsidRDefault="00103328" w:rsidP="00103328">
      <w:pPr>
        <w:numPr>
          <w:ilvl w:val="4"/>
          <w:numId w:val="19"/>
        </w:numPr>
        <w:spacing w:line="360" w:lineRule="auto"/>
        <w:jc w:val="both"/>
      </w:pPr>
      <w:r w:rsidRPr="00103328">
        <w:t xml:space="preserve">All </w:t>
      </w:r>
      <w:r w:rsidRPr="00103328">
        <w:rPr>
          <w:bCs/>
        </w:rPr>
        <w:t>pages mentioned in the requirement should</w:t>
      </w:r>
      <w:r w:rsidRPr="00103328">
        <w:t xml:space="preserve"> be created </w:t>
      </w:r>
      <w:r w:rsidRPr="00103328">
        <w:rPr>
          <w:b/>
        </w:rPr>
        <w:t>based on your template design</w:t>
      </w:r>
      <w:r w:rsidRPr="00103328">
        <w:t>.</w:t>
      </w:r>
    </w:p>
    <w:p w14:paraId="132ACB9F" w14:textId="77777777" w:rsidR="00103328" w:rsidRPr="00103328" w:rsidRDefault="00103328" w:rsidP="00103328">
      <w:pPr>
        <w:numPr>
          <w:ilvl w:val="4"/>
          <w:numId w:val="19"/>
        </w:numPr>
        <w:spacing w:line="360" w:lineRule="auto"/>
        <w:jc w:val="both"/>
      </w:pPr>
      <w:r w:rsidRPr="00103328">
        <w:t xml:space="preserve">Use only </w:t>
      </w:r>
      <w:r w:rsidRPr="00103328">
        <w:rPr>
          <w:b/>
        </w:rPr>
        <w:t>external</w:t>
      </w:r>
      <w:r w:rsidRPr="00103328">
        <w:t xml:space="preserve"> </w:t>
      </w:r>
      <w:r w:rsidRPr="00103328">
        <w:rPr>
          <w:b/>
        </w:rPr>
        <w:t>CSS</w:t>
      </w:r>
      <w:r w:rsidRPr="00103328">
        <w:t xml:space="preserve">. </w:t>
      </w:r>
      <w:r w:rsidRPr="00103328">
        <w:rPr>
          <w:bCs/>
        </w:rPr>
        <w:t>Internal or inline CSS will not be marked.</w:t>
      </w:r>
    </w:p>
    <w:p w14:paraId="6BD246D6" w14:textId="77777777" w:rsidR="00103328" w:rsidRPr="00103328" w:rsidRDefault="00103328" w:rsidP="00103328">
      <w:pPr>
        <w:numPr>
          <w:ilvl w:val="4"/>
          <w:numId w:val="19"/>
        </w:numPr>
        <w:spacing w:line="360" w:lineRule="auto"/>
        <w:jc w:val="both"/>
        <w:rPr>
          <w:bCs/>
        </w:rPr>
      </w:pPr>
      <w:r w:rsidRPr="00103328">
        <w:t xml:space="preserve">Use </w:t>
      </w:r>
      <w:r w:rsidRPr="00103328">
        <w:rPr>
          <w:b/>
        </w:rPr>
        <w:t xml:space="preserve">CSS box positioning </w:t>
      </w:r>
      <w:r w:rsidRPr="00103328">
        <w:t>to design your web structure</w:t>
      </w:r>
      <w:r w:rsidRPr="00103328">
        <w:rPr>
          <w:b/>
        </w:rPr>
        <w:t xml:space="preserve">, </w:t>
      </w:r>
      <w:r w:rsidRPr="00103328">
        <w:rPr>
          <w:bCs/>
        </w:rPr>
        <w:t>do not use table for the layout.</w:t>
      </w:r>
    </w:p>
    <w:p w14:paraId="7CF462CB" w14:textId="77777777" w:rsidR="00103328" w:rsidRPr="00103328" w:rsidRDefault="00103328" w:rsidP="00103328">
      <w:pPr>
        <w:numPr>
          <w:ilvl w:val="4"/>
          <w:numId w:val="19"/>
        </w:numPr>
        <w:spacing w:line="360" w:lineRule="auto"/>
        <w:jc w:val="both"/>
      </w:pPr>
      <w:r w:rsidRPr="00103328">
        <w:t xml:space="preserve">Consider the </w:t>
      </w:r>
      <w:r w:rsidRPr="00103328">
        <w:rPr>
          <w:b/>
          <w:bCs/>
        </w:rPr>
        <w:t>language</w:t>
      </w:r>
      <w:r w:rsidRPr="00103328">
        <w:t xml:space="preserve"> you use, including spelling and grammar, feel free to choose either </w:t>
      </w:r>
      <w:r w:rsidRPr="00103328">
        <w:rPr>
          <w:bCs/>
        </w:rPr>
        <w:t>Bahasa or English</w:t>
      </w:r>
      <w:r w:rsidRPr="00103328">
        <w:t>, but you cannot have both at the same time.</w:t>
      </w:r>
    </w:p>
    <w:p w14:paraId="467F0B0B" w14:textId="77777777" w:rsidR="00103328" w:rsidRPr="00103328" w:rsidRDefault="00103328" w:rsidP="00103328">
      <w:pPr>
        <w:numPr>
          <w:ilvl w:val="4"/>
          <w:numId w:val="19"/>
        </w:numPr>
        <w:spacing w:line="360" w:lineRule="auto"/>
        <w:jc w:val="both"/>
      </w:pPr>
      <w:r w:rsidRPr="00103328">
        <w:t xml:space="preserve">Make your website </w:t>
      </w:r>
      <w:r w:rsidRPr="00103328">
        <w:rPr>
          <w:b/>
        </w:rPr>
        <w:t xml:space="preserve">responsive </w:t>
      </w:r>
      <w:r w:rsidRPr="00103328">
        <w:t xml:space="preserve">so it can deliver in any size, particularly for </w:t>
      </w:r>
      <w:r w:rsidRPr="00103328">
        <w:rPr>
          <w:b/>
        </w:rPr>
        <w:t>desktops</w:t>
      </w:r>
      <w:r w:rsidRPr="00103328">
        <w:t xml:space="preserve">, </w:t>
      </w:r>
      <w:r w:rsidRPr="00103328">
        <w:rPr>
          <w:b/>
        </w:rPr>
        <w:t>tablets,</w:t>
      </w:r>
      <w:r w:rsidRPr="00103328">
        <w:t xml:space="preserve"> and </w:t>
      </w:r>
      <w:r w:rsidRPr="00103328">
        <w:rPr>
          <w:b/>
        </w:rPr>
        <w:t>mobile devices</w:t>
      </w:r>
      <w:r w:rsidRPr="00103328">
        <w:t>.</w:t>
      </w:r>
    </w:p>
    <w:p w14:paraId="12D7843C" w14:textId="77777777" w:rsidR="00103328" w:rsidRPr="00103328" w:rsidRDefault="00103328" w:rsidP="00103328">
      <w:pPr>
        <w:numPr>
          <w:ilvl w:val="4"/>
          <w:numId w:val="19"/>
        </w:numPr>
        <w:spacing w:line="360" w:lineRule="auto"/>
        <w:jc w:val="both"/>
      </w:pPr>
      <w:r w:rsidRPr="00103328">
        <w:t>Organize your files with subdirectories.</w:t>
      </w:r>
    </w:p>
    <w:p w14:paraId="70F8A01A" w14:textId="77777777" w:rsidR="00103328" w:rsidRPr="00103328" w:rsidRDefault="00103328" w:rsidP="00103328">
      <w:pPr>
        <w:numPr>
          <w:ilvl w:val="4"/>
          <w:numId w:val="19"/>
        </w:numPr>
        <w:spacing w:line="360" w:lineRule="auto"/>
        <w:jc w:val="both"/>
      </w:pPr>
      <w:r w:rsidRPr="00103328">
        <w:t xml:space="preserve">Include references (link from a website, book, </w:t>
      </w:r>
      <w:proofErr w:type="spellStart"/>
      <w:r w:rsidRPr="00103328">
        <w:t>etc</w:t>
      </w:r>
      <w:proofErr w:type="spellEnd"/>
      <w:r w:rsidRPr="00103328">
        <w:t>) that you use in creating the website.</w:t>
      </w:r>
    </w:p>
    <w:p w14:paraId="050C99BA" w14:textId="77777777" w:rsidR="00CB5721" w:rsidRPr="00103328" w:rsidRDefault="00CB5721" w:rsidP="00CB5721">
      <w:pPr>
        <w:spacing w:line="360" w:lineRule="auto"/>
        <w:jc w:val="both"/>
      </w:pPr>
    </w:p>
    <w:p w14:paraId="48EC5355" w14:textId="77777777" w:rsidR="00395A8E" w:rsidRPr="00395A8E" w:rsidRDefault="00395A8E"/>
    <w:p w14:paraId="688DD6D1" w14:textId="397F662B" w:rsidR="008C6276" w:rsidRPr="00E77061" w:rsidRDefault="008C6276" w:rsidP="00E77061">
      <w:pPr>
        <w:spacing w:after="200" w:line="276" w:lineRule="auto"/>
        <w:rPr>
          <w:shd w:val="clear" w:color="auto" w:fill="FFFFFF"/>
        </w:rPr>
      </w:pPr>
    </w:p>
    <w:sectPr w:rsidR="008C6276" w:rsidRPr="00E77061" w:rsidSect="00DF2179">
      <w:headerReference w:type="default" r:id="rId13"/>
      <w:footerReference w:type="default" r:id="rId14"/>
      <w:headerReference w:type="first" r:id="rId15"/>
      <w:footerReference w:type="first" r:id="rId16"/>
      <w:pgSz w:w="11907" w:h="16839" w:code="9"/>
      <w:pgMar w:top="1440" w:right="1008" w:bottom="1440"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Renaldy" w:date="2022-11-10T11:39:00Z" w:initials="R">
    <w:p w14:paraId="56F557C1" w14:textId="77777777" w:rsidR="002A7D96" w:rsidRDefault="002A7D96" w:rsidP="002A7D96">
      <w:pPr>
        <w:pStyle w:val="CommentText"/>
      </w:pPr>
      <w:r>
        <w:rPr>
          <w:rStyle w:val="CommentReference"/>
        </w:rPr>
        <w:annotationRef/>
      </w:r>
      <w:r>
        <w:t>Ganti sesuai dengan Academic Book.</w:t>
      </w:r>
    </w:p>
  </w:comment>
  <w:comment w:id="2" w:author="Renaldy" w:date="2022-07-16T21:35:00Z" w:initials="R">
    <w:p w14:paraId="1D347AF4" w14:textId="77777777" w:rsidR="002A7D96" w:rsidRDefault="002A7D96" w:rsidP="002A7D96">
      <w:r>
        <w:rPr>
          <w:rStyle w:val="CommentReference"/>
        </w:rPr>
        <w:annotationRef/>
      </w:r>
      <w:r>
        <w:rPr>
          <w:sz w:val="20"/>
          <w:szCs w:val="20"/>
        </w:rPr>
        <w:t>Ganti sesuai dengan Academic Book.</w:t>
      </w:r>
    </w:p>
  </w:comment>
  <w:comment w:id="4" w:author="Renaldy" w:date="2022-11-10T11:39:00Z" w:initials="R">
    <w:p w14:paraId="015DB571" w14:textId="77777777" w:rsidR="002A7D96" w:rsidRDefault="002A7D96" w:rsidP="002A7D96">
      <w:pPr>
        <w:pStyle w:val="CommentText"/>
      </w:pPr>
      <w:r>
        <w:rPr>
          <w:rStyle w:val="CommentReference"/>
        </w:rPr>
        <w:annotationRef/>
      </w:r>
      <w:r>
        <w:t>Ganti sesuai dengan Academic Book.</w:t>
      </w:r>
    </w:p>
  </w:comment>
  <w:comment w:id="5" w:author="Renaldy" w:date="2022-10-18T19:59:00Z" w:initials="R">
    <w:p w14:paraId="2449135B" w14:textId="3C6B86F8" w:rsidR="00AE480A" w:rsidRDefault="00AE480A" w:rsidP="00AE480A">
      <w:pPr>
        <w:pStyle w:val="CommentText"/>
      </w:pPr>
      <w:r>
        <w:rPr>
          <w:rStyle w:val="CommentReference"/>
        </w:rPr>
        <w:annotationRef/>
      </w:r>
      <w:r>
        <w:t>Title : Times New Roman, 16px, Bold, Center, Black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6F557C1" w15:done="1"/>
  <w15:commentEx w15:paraId="1D347AF4" w15:done="1"/>
  <w15:commentEx w15:paraId="015DB571" w15:done="1"/>
  <w15:commentEx w15:paraId="2449135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176163" w16cex:dateUtc="2022-11-10T04:39:00Z"/>
  <w16cex:commentExtensible w16cex:durableId="267DADB3" w16cex:dateUtc="2022-07-16T14:35:00Z"/>
  <w16cex:commentExtensible w16cex:durableId="27176170" w16cex:dateUtc="2022-11-10T04:39:00Z"/>
  <w16cex:commentExtensible w16cex:durableId="26F98413" w16cex:dateUtc="2022-10-18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6F557C1" w16cid:durableId="27176163"/>
  <w16cid:commentId w16cid:paraId="1D347AF4" w16cid:durableId="267DADB3"/>
  <w16cid:commentId w16cid:paraId="015DB571" w16cid:durableId="27176170"/>
  <w16cid:commentId w16cid:paraId="2449135B" w16cid:durableId="26F98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A80CF8" w14:textId="77777777" w:rsidR="00FD7A1A" w:rsidRDefault="00FD7A1A" w:rsidP="00273E4A">
      <w:r>
        <w:separator/>
      </w:r>
    </w:p>
  </w:endnote>
  <w:endnote w:type="continuationSeparator" w:id="0">
    <w:p w14:paraId="0FFF9577" w14:textId="77777777" w:rsidR="00FD7A1A" w:rsidRDefault="00FD7A1A"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r w:rsidR="005B66A9" w:rsidRPr="008B08C6">
          <w:rPr>
            <w:sz w:val="22"/>
            <w:szCs w:val="22"/>
            <w:lang w:val="id-ID"/>
          </w:rPr>
          <w:t xml:space="preserve">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26C0B6" w14:textId="77777777" w:rsidR="00FD7A1A" w:rsidRDefault="00FD7A1A" w:rsidP="00273E4A">
      <w:r>
        <w:separator/>
      </w:r>
    </w:p>
  </w:footnote>
  <w:footnote w:type="continuationSeparator" w:id="0">
    <w:p w14:paraId="03FCD735" w14:textId="77777777" w:rsidR="00FD7A1A" w:rsidRDefault="00FD7A1A"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8"/>
      <w:gridCol w:w="4943"/>
    </w:tblGrid>
    <w:tr w:rsidR="005D0782" w14:paraId="0D6E0B6F" w14:textId="77777777" w:rsidTr="005D0782">
      <w:tc>
        <w:tcPr>
          <w:tcW w:w="5220" w:type="dxa"/>
        </w:tcPr>
        <w:p w14:paraId="2923BFF6" w14:textId="38CA4079" w:rsidR="005D0782" w:rsidRDefault="005D0782" w:rsidP="005D0782">
          <w:pPr>
            <w:pStyle w:val="Header"/>
            <w:tabs>
              <w:tab w:val="clear" w:pos="9360"/>
            </w:tabs>
            <w:rPr>
              <w:b/>
              <w:sz w:val="20"/>
              <w:lang w:val="id-ID"/>
            </w:rPr>
          </w:pPr>
          <w:r w:rsidRPr="004A35BA">
            <w:rPr>
              <w:b/>
              <w:sz w:val="20"/>
              <w:highlight w:val="yellow"/>
              <w:lang w:val="id-ID"/>
            </w:rPr>
            <w:t>ddmmyy</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 xml:space="preserve">ddmmyy/&lt;Initial&gt;/&lt;Subject </w:t>
    </w:r>
    <w:r w:rsidRPr="00876A58">
      <w:rPr>
        <w:b/>
        <w:sz w:val="20"/>
        <w:lang w:val="id-ID"/>
      </w:rPr>
      <w:t>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5"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E0E5D7F"/>
    <w:multiLevelType w:val="hybridMultilevel"/>
    <w:tmpl w:val="CBEA52BE"/>
    <w:lvl w:ilvl="0" w:tplc="979486A4">
      <w:start w:val="4"/>
      <w:numFmt w:val="bullet"/>
      <w:lvlText w:val="-"/>
      <w:lvlJc w:val="left"/>
      <w:pPr>
        <w:ind w:left="360" w:hanging="360"/>
      </w:pPr>
      <w:rPr>
        <w:rFonts w:ascii="Times New Roman" w:eastAsia="MS Mincho"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A155D0F"/>
    <w:multiLevelType w:val="hybridMultilevel"/>
    <w:tmpl w:val="1864162E"/>
    <w:lvl w:ilvl="0" w:tplc="4788936C">
      <w:start w:val="4"/>
      <w:numFmt w:val="bullet"/>
      <w:lvlText w:val="-"/>
      <w:lvlJc w:val="left"/>
      <w:pPr>
        <w:ind w:left="2520" w:hanging="360"/>
      </w:pPr>
      <w:rPr>
        <w:rFonts w:ascii="Times New Roman" w:eastAsia="MS Mincho" w:hAnsi="Times New Roman" w:cs="Times New Roman" w:hint="default"/>
      </w:rPr>
    </w:lvl>
    <w:lvl w:ilvl="1" w:tplc="38090003">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7AAD1C82"/>
    <w:multiLevelType w:val="hybridMultilevel"/>
    <w:tmpl w:val="E32822EA"/>
    <w:lvl w:ilvl="0" w:tplc="4300B4EA">
      <w:numFmt w:val="bullet"/>
      <w:lvlText w:val="-"/>
      <w:lvlJc w:val="left"/>
      <w:pPr>
        <w:ind w:left="1800" w:hanging="360"/>
      </w:pPr>
      <w:rPr>
        <w:rFonts w:ascii="Times New Roman" w:eastAsia="MS Mincho" w:hAnsi="Times New Roman" w:cs="Times New Roman"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num w:numId="1" w16cid:durableId="884870422">
    <w:abstractNumId w:val="1"/>
  </w:num>
  <w:num w:numId="2" w16cid:durableId="1855222383">
    <w:abstractNumId w:val="4"/>
  </w:num>
  <w:num w:numId="3" w16cid:durableId="393894099">
    <w:abstractNumId w:val="10"/>
  </w:num>
  <w:num w:numId="4" w16cid:durableId="1414398655">
    <w:abstractNumId w:val="5"/>
  </w:num>
  <w:num w:numId="5" w16cid:durableId="1865751856">
    <w:abstractNumId w:val="12"/>
  </w:num>
  <w:num w:numId="6" w16cid:durableId="832599873">
    <w:abstractNumId w:val="9"/>
  </w:num>
  <w:num w:numId="7" w16cid:durableId="273369844">
    <w:abstractNumId w:val="13"/>
  </w:num>
  <w:num w:numId="8" w16cid:durableId="127017365">
    <w:abstractNumId w:val="0"/>
  </w:num>
  <w:num w:numId="9" w16cid:durableId="1661957480">
    <w:abstractNumId w:val="3"/>
  </w:num>
  <w:num w:numId="10" w16cid:durableId="31210156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8"/>
  </w:num>
  <w:num w:numId="13" w16cid:durableId="1607425616">
    <w:abstractNumId w:val="15"/>
  </w:num>
  <w:num w:numId="14" w16cid:durableId="1929850747">
    <w:abstractNumId w:val="2"/>
  </w:num>
  <w:num w:numId="15" w16cid:durableId="1063333334">
    <w:abstractNumId w:val="6"/>
  </w:num>
  <w:num w:numId="16" w16cid:durableId="86460968">
    <w:abstractNumId w:val="17"/>
  </w:num>
  <w:num w:numId="17" w16cid:durableId="223689473">
    <w:abstractNumId w:val="11"/>
  </w:num>
  <w:num w:numId="18" w16cid:durableId="1228296835">
    <w:abstractNumId w:val="16"/>
  </w:num>
  <w:num w:numId="19" w16cid:durableId="1304340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ldy">
    <w15:presenceInfo w15:providerId="AD" w15:userId="S::renaldy@binus.edu::a59edd47-9002-4fa5-97b4-f749a3d3e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658A"/>
    <w:rsid w:val="00020F10"/>
    <w:rsid w:val="00021259"/>
    <w:rsid w:val="0003064B"/>
    <w:rsid w:val="00044A00"/>
    <w:rsid w:val="00051154"/>
    <w:rsid w:val="00051AAA"/>
    <w:rsid w:val="0006076F"/>
    <w:rsid w:val="00060A04"/>
    <w:rsid w:val="00061B70"/>
    <w:rsid w:val="00063CB5"/>
    <w:rsid w:val="00072DE7"/>
    <w:rsid w:val="000732DF"/>
    <w:rsid w:val="000763B4"/>
    <w:rsid w:val="000772E3"/>
    <w:rsid w:val="000849B7"/>
    <w:rsid w:val="0009307C"/>
    <w:rsid w:val="000A0C90"/>
    <w:rsid w:val="000A23D8"/>
    <w:rsid w:val="000A3F41"/>
    <w:rsid w:val="000B69D0"/>
    <w:rsid w:val="000B6FB4"/>
    <w:rsid w:val="000C3015"/>
    <w:rsid w:val="000C5505"/>
    <w:rsid w:val="000D1024"/>
    <w:rsid w:val="000D1BCE"/>
    <w:rsid w:val="000D3B00"/>
    <w:rsid w:val="000D3C10"/>
    <w:rsid w:val="000E63F5"/>
    <w:rsid w:val="000F057A"/>
    <w:rsid w:val="000F1EBF"/>
    <w:rsid w:val="000F3EB6"/>
    <w:rsid w:val="000F693B"/>
    <w:rsid w:val="000F7CFC"/>
    <w:rsid w:val="000F7FC6"/>
    <w:rsid w:val="00103328"/>
    <w:rsid w:val="00104D5F"/>
    <w:rsid w:val="001118E2"/>
    <w:rsid w:val="00112570"/>
    <w:rsid w:val="001128D4"/>
    <w:rsid w:val="0011612D"/>
    <w:rsid w:val="00121386"/>
    <w:rsid w:val="00122BC2"/>
    <w:rsid w:val="00126086"/>
    <w:rsid w:val="00126822"/>
    <w:rsid w:val="00130DD5"/>
    <w:rsid w:val="00131DAA"/>
    <w:rsid w:val="001347CF"/>
    <w:rsid w:val="0014162C"/>
    <w:rsid w:val="00144127"/>
    <w:rsid w:val="00145407"/>
    <w:rsid w:val="00145C2E"/>
    <w:rsid w:val="00147334"/>
    <w:rsid w:val="00150E94"/>
    <w:rsid w:val="00151847"/>
    <w:rsid w:val="001518D2"/>
    <w:rsid w:val="00151E17"/>
    <w:rsid w:val="00153D7A"/>
    <w:rsid w:val="00156677"/>
    <w:rsid w:val="0015698F"/>
    <w:rsid w:val="00157BCF"/>
    <w:rsid w:val="00164312"/>
    <w:rsid w:val="00167B8E"/>
    <w:rsid w:val="00175672"/>
    <w:rsid w:val="001839A3"/>
    <w:rsid w:val="00183F26"/>
    <w:rsid w:val="001868DC"/>
    <w:rsid w:val="001955A6"/>
    <w:rsid w:val="001A300E"/>
    <w:rsid w:val="001A42A6"/>
    <w:rsid w:val="001B3A2E"/>
    <w:rsid w:val="001B459D"/>
    <w:rsid w:val="001C5F91"/>
    <w:rsid w:val="001C7247"/>
    <w:rsid w:val="001C7EBE"/>
    <w:rsid w:val="001D303B"/>
    <w:rsid w:val="001D3E05"/>
    <w:rsid w:val="001D4810"/>
    <w:rsid w:val="001D5E85"/>
    <w:rsid w:val="001D7F9B"/>
    <w:rsid w:val="001E4042"/>
    <w:rsid w:val="001E4C25"/>
    <w:rsid w:val="001E637E"/>
    <w:rsid w:val="001E7ABE"/>
    <w:rsid w:val="001F1F6A"/>
    <w:rsid w:val="001F64B6"/>
    <w:rsid w:val="00205DB9"/>
    <w:rsid w:val="00224780"/>
    <w:rsid w:val="00234A4E"/>
    <w:rsid w:val="00235C36"/>
    <w:rsid w:val="002376FA"/>
    <w:rsid w:val="00240924"/>
    <w:rsid w:val="00245528"/>
    <w:rsid w:val="00251DE5"/>
    <w:rsid w:val="00256B9E"/>
    <w:rsid w:val="00257AA9"/>
    <w:rsid w:val="00266173"/>
    <w:rsid w:val="00273E4A"/>
    <w:rsid w:val="00274848"/>
    <w:rsid w:val="00281799"/>
    <w:rsid w:val="002841B3"/>
    <w:rsid w:val="002878E1"/>
    <w:rsid w:val="002956DC"/>
    <w:rsid w:val="00296DA6"/>
    <w:rsid w:val="0029755A"/>
    <w:rsid w:val="002A07C0"/>
    <w:rsid w:val="002A138B"/>
    <w:rsid w:val="002A3DEE"/>
    <w:rsid w:val="002A66E0"/>
    <w:rsid w:val="002A7D96"/>
    <w:rsid w:val="002B00F2"/>
    <w:rsid w:val="002B4CF3"/>
    <w:rsid w:val="002B7CDD"/>
    <w:rsid w:val="002C3AC5"/>
    <w:rsid w:val="002C7FC0"/>
    <w:rsid w:val="002D1472"/>
    <w:rsid w:val="002D7F31"/>
    <w:rsid w:val="002E3324"/>
    <w:rsid w:val="002F116C"/>
    <w:rsid w:val="002F78A6"/>
    <w:rsid w:val="002F78B1"/>
    <w:rsid w:val="003002A2"/>
    <w:rsid w:val="003007F6"/>
    <w:rsid w:val="00302EE8"/>
    <w:rsid w:val="00305136"/>
    <w:rsid w:val="003054E4"/>
    <w:rsid w:val="00310726"/>
    <w:rsid w:val="00317BE5"/>
    <w:rsid w:val="00320C87"/>
    <w:rsid w:val="00321362"/>
    <w:rsid w:val="00323347"/>
    <w:rsid w:val="003263D7"/>
    <w:rsid w:val="00326B2D"/>
    <w:rsid w:val="0033668D"/>
    <w:rsid w:val="003432E6"/>
    <w:rsid w:val="003439D3"/>
    <w:rsid w:val="00345281"/>
    <w:rsid w:val="003526C4"/>
    <w:rsid w:val="00361360"/>
    <w:rsid w:val="00363639"/>
    <w:rsid w:val="0036420F"/>
    <w:rsid w:val="00366211"/>
    <w:rsid w:val="0036669F"/>
    <w:rsid w:val="00366844"/>
    <w:rsid w:val="003738F1"/>
    <w:rsid w:val="0037553B"/>
    <w:rsid w:val="00376742"/>
    <w:rsid w:val="00377497"/>
    <w:rsid w:val="003803CA"/>
    <w:rsid w:val="00380BEA"/>
    <w:rsid w:val="0038376D"/>
    <w:rsid w:val="00384C7B"/>
    <w:rsid w:val="00387D06"/>
    <w:rsid w:val="0039095C"/>
    <w:rsid w:val="00391027"/>
    <w:rsid w:val="003938B4"/>
    <w:rsid w:val="003954D8"/>
    <w:rsid w:val="00395A8E"/>
    <w:rsid w:val="00397A1B"/>
    <w:rsid w:val="003A1788"/>
    <w:rsid w:val="003A20DA"/>
    <w:rsid w:val="003A3C81"/>
    <w:rsid w:val="003B1D05"/>
    <w:rsid w:val="003B22F4"/>
    <w:rsid w:val="003B27CC"/>
    <w:rsid w:val="003B5F77"/>
    <w:rsid w:val="003C07AD"/>
    <w:rsid w:val="003C0A29"/>
    <w:rsid w:val="003C1CE6"/>
    <w:rsid w:val="003D2B19"/>
    <w:rsid w:val="003D6575"/>
    <w:rsid w:val="003D7084"/>
    <w:rsid w:val="003E5642"/>
    <w:rsid w:val="003F178A"/>
    <w:rsid w:val="003F71D2"/>
    <w:rsid w:val="0040224E"/>
    <w:rsid w:val="004061AB"/>
    <w:rsid w:val="00407004"/>
    <w:rsid w:val="004074A1"/>
    <w:rsid w:val="00410B1A"/>
    <w:rsid w:val="00420AFF"/>
    <w:rsid w:val="00422134"/>
    <w:rsid w:val="00434FFC"/>
    <w:rsid w:val="00446550"/>
    <w:rsid w:val="00446D31"/>
    <w:rsid w:val="0045325D"/>
    <w:rsid w:val="004564E4"/>
    <w:rsid w:val="004633AF"/>
    <w:rsid w:val="0046440B"/>
    <w:rsid w:val="00470964"/>
    <w:rsid w:val="00470DAC"/>
    <w:rsid w:val="004716A8"/>
    <w:rsid w:val="00471F37"/>
    <w:rsid w:val="00476B9E"/>
    <w:rsid w:val="004809F2"/>
    <w:rsid w:val="0048627C"/>
    <w:rsid w:val="00490E4C"/>
    <w:rsid w:val="00494E4C"/>
    <w:rsid w:val="00494E55"/>
    <w:rsid w:val="00497901"/>
    <w:rsid w:val="004A35BA"/>
    <w:rsid w:val="004A6F1F"/>
    <w:rsid w:val="004B47B5"/>
    <w:rsid w:val="004B4944"/>
    <w:rsid w:val="004B6AFE"/>
    <w:rsid w:val="004C0F0C"/>
    <w:rsid w:val="004C3D66"/>
    <w:rsid w:val="004C57A2"/>
    <w:rsid w:val="004D176C"/>
    <w:rsid w:val="004E7352"/>
    <w:rsid w:val="004F3D58"/>
    <w:rsid w:val="004F4C3C"/>
    <w:rsid w:val="004F57A9"/>
    <w:rsid w:val="00502CFE"/>
    <w:rsid w:val="00520E03"/>
    <w:rsid w:val="00526656"/>
    <w:rsid w:val="005314B7"/>
    <w:rsid w:val="00535DA7"/>
    <w:rsid w:val="00542F38"/>
    <w:rsid w:val="005447D7"/>
    <w:rsid w:val="00546B9F"/>
    <w:rsid w:val="0055410B"/>
    <w:rsid w:val="00554813"/>
    <w:rsid w:val="00556E41"/>
    <w:rsid w:val="00564AAB"/>
    <w:rsid w:val="00571B72"/>
    <w:rsid w:val="005756B8"/>
    <w:rsid w:val="00582417"/>
    <w:rsid w:val="00582E4C"/>
    <w:rsid w:val="005A072D"/>
    <w:rsid w:val="005A228E"/>
    <w:rsid w:val="005A32DD"/>
    <w:rsid w:val="005B07D4"/>
    <w:rsid w:val="005B0F65"/>
    <w:rsid w:val="005B14C5"/>
    <w:rsid w:val="005B3392"/>
    <w:rsid w:val="005B66A9"/>
    <w:rsid w:val="005C156C"/>
    <w:rsid w:val="005C19B6"/>
    <w:rsid w:val="005C7DF9"/>
    <w:rsid w:val="005D0782"/>
    <w:rsid w:val="005E31C4"/>
    <w:rsid w:val="005F089E"/>
    <w:rsid w:val="005F3622"/>
    <w:rsid w:val="005F47E6"/>
    <w:rsid w:val="005F794B"/>
    <w:rsid w:val="00601D62"/>
    <w:rsid w:val="0060201C"/>
    <w:rsid w:val="006038D7"/>
    <w:rsid w:val="0060486C"/>
    <w:rsid w:val="006077FC"/>
    <w:rsid w:val="0061170B"/>
    <w:rsid w:val="00631671"/>
    <w:rsid w:val="00635EE5"/>
    <w:rsid w:val="00637F28"/>
    <w:rsid w:val="00643F75"/>
    <w:rsid w:val="00664137"/>
    <w:rsid w:val="0067443D"/>
    <w:rsid w:val="0067791B"/>
    <w:rsid w:val="00684D1A"/>
    <w:rsid w:val="00686777"/>
    <w:rsid w:val="00690573"/>
    <w:rsid w:val="00691082"/>
    <w:rsid w:val="006929C3"/>
    <w:rsid w:val="0069314C"/>
    <w:rsid w:val="006A1D0D"/>
    <w:rsid w:val="006A5941"/>
    <w:rsid w:val="006A6D6B"/>
    <w:rsid w:val="006B4888"/>
    <w:rsid w:val="006C574C"/>
    <w:rsid w:val="006D36BC"/>
    <w:rsid w:val="006E42A9"/>
    <w:rsid w:val="006F4D80"/>
    <w:rsid w:val="007011FC"/>
    <w:rsid w:val="00701ECA"/>
    <w:rsid w:val="007052E0"/>
    <w:rsid w:val="00706DD9"/>
    <w:rsid w:val="0071363F"/>
    <w:rsid w:val="00720962"/>
    <w:rsid w:val="0072245D"/>
    <w:rsid w:val="00737595"/>
    <w:rsid w:val="007411A7"/>
    <w:rsid w:val="0075120A"/>
    <w:rsid w:val="00753E72"/>
    <w:rsid w:val="00760D71"/>
    <w:rsid w:val="00765E80"/>
    <w:rsid w:val="007763D8"/>
    <w:rsid w:val="007814A2"/>
    <w:rsid w:val="00782602"/>
    <w:rsid w:val="00787247"/>
    <w:rsid w:val="0078789C"/>
    <w:rsid w:val="00793228"/>
    <w:rsid w:val="007955AD"/>
    <w:rsid w:val="007A11D8"/>
    <w:rsid w:val="007A17EB"/>
    <w:rsid w:val="007A7036"/>
    <w:rsid w:val="007B1D7A"/>
    <w:rsid w:val="007B5A6A"/>
    <w:rsid w:val="007B72CA"/>
    <w:rsid w:val="007C1C37"/>
    <w:rsid w:val="007C249B"/>
    <w:rsid w:val="007D1E33"/>
    <w:rsid w:val="007E0CB9"/>
    <w:rsid w:val="007E0EE7"/>
    <w:rsid w:val="007F08A1"/>
    <w:rsid w:val="008005F7"/>
    <w:rsid w:val="00810737"/>
    <w:rsid w:val="00811C48"/>
    <w:rsid w:val="00811FFC"/>
    <w:rsid w:val="00814950"/>
    <w:rsid w:val="00815DB3"/>
    <w:rsid w:val="0082318B"/>
    <w:rsid w:val="008251EF"/>
    <w:rsid w:val="008265F8"/>
    <w:rsid w:val="0083459F"/>
    <w:rsid w:val="0083780E"/>
    <w:rsid w:val="0084053F"/>
    <w:rsid w:val="00846850"/>
    <w:rsid w:val="00862013"/>
    <w:rsid w:val="0086623B"/>
    <w:rsid w:val="008674E6"/>
    <w:rsid w:val="008744B9"/>
    <w:rsid w:val="00874A4B"/>
    <w:rsid w:val="00876001"/>
    <w:rsid w:val="00876A58"/>
    <w:rsid w:val="00880515"/>
    <w:rsid w:val="0089053D"/>
    <w:rsid w:val="008939EF"/>
    <w:rsid w:val="00894072"/>
    <w:rsid w:val="00895B8D"/>
    <w:rsid w:val="008B08C6"/>
    <w:rsid w:val="008B14C4"/>
    <w:rsid w:val="008B212E"/>
    <w:rsid w:val="008B7541"/>
    <w:rsid w:val="008C1A4A"/>
    <w:rsid w:val="008C6276"/>
    <w:rsid w:val="008D1B94"/>
    <w:rsid w:val="008D411F"/>
    <w:rsid w:val="008D7FD3"/>
    <w:rsid w:val="008E1676"/>
    <w:rsid w:val="008E5A90"/>
    <w:rsid w:val="008F0150"/>
    <w:rsid w:val="008F740C"/>
    <w:rsid w:val="009010C1"/>
    <w:rsid w:val="00901A30"/>
    <w:rsid w:val="00901FE2"/>
    <w:rsid w:val="0090372F"/>
    <w:rsid w:val="00905567"/>
    <w:rsid w:val="00913C31"/>
    <w:rsid w:val="009219A1"/>
    <w:rsid w:val="009275AD"/>
    <w:rsid w:val="00932B6E"/>
    <w:rsid w:val="00933E26"/>
    <w:rsid w:val="0093677F"/>
    <w:rsid w:val="00937B93"/>
    <w:rsid w:val="00944ADA"/>
    <w:rsid w:val="00946CC8"/>
    <w:rsid w:val="009568C5"/>
    <w:rsid w:val="00961A2D"/>
    <w:rsid w:val="009675C6"/>
    <w:rsid w:val="0097243E"/>
    <w:rsid w:val="009730C9"/>
    <w:rsid w:val="00973849"/>
    <w:rsid w:val="00974E5F"/>
    <w:rsid w:val="00980D20"/>
    <w:rsid w:val="009832E4"/>
    <w:rsid w:val="00991994"/>
    <w:rsid w:val="00993073"/>
    <w:rsid w:val="00997E05"/>
    <w:rsid w:val="009A2464"/>
    <w:rsid w:val="009A3737"/>
    <w:rsid w:val="009B799C"/>
    <w:rsid w:val="009C695A"/>
    <w:rsid w:val="009C7801"/>
    <w:rsid w:val="009D7FAA"/>
    <w:rsid w:val="009E2947"/>
    <w:rsid w:val="009E29D9"/>
    <w:rsid w:val="009E5D05"/>
    <w:rsid w:val="009E65D2"/>
    <w:rsid w:val="009F00AA"/>
    <w:rsid w:val="009F1CC4"/>
    <w:rsid w:val="00A0789A"/>
    <w:rsid w:val="00A1473C"/>
    <w:rsid w:val="00A15639"/>
    <w:rsid w:val="00A23CE8"/>
    <w:rsid w:val="00A24C1E"/>
    <w:rsid w:val="00A27FFE"/>
    <w:rsid w:val="00A32343"/>
    <w:rsid w:val="00A3379C"/>
    <w:rsid w:val="00A42989"/>
    <w:rsid w:val="00A42CD5"/>
    <w:rsid w:val="00A4354B"/>
    <w:rsid w:val="00A46082"/>
    <w:rsid w:val="00A50688"/>
    <w:rsid w:val="00A50AF3"/>
    <w:rsid w:val="00A52AB7"/>
    <w:rsid w:val="00A53D38"/>
    <w:rsid w:val="00A552D5"/>
    <w:rsid w:val="00A55495"/>
    <w:rsid w:val="00A600F7"/>
    <w:rsid w:val="00A72CDE"/>
    <w:rsid w:val="00A80782"/>
    <w:rsid w:val="00A81034"/>
    <w:rsid w:val="00A92697"/>
    <w:rsid w:val="00A933D3"/>
    <w:rsid w:val="00A955DF"/>
    <w:rsid w:val="00AA1407"/>
    <w:rsid w:val="00AA4AAB"/>
    <w:rsid w:val="00AB0E0A"/>
    <w:rsid w:val="00AB3B66"/>
    <w:rsid w:val="00AB42BB"/>
    <w:rsid w:val="00AB4723"/>
    <w:rsid w:val="00AC0C63"/>
    <w:rsid w:val="00AC2596"/>
    <w:rsid w:val="00AC3742"/>
    <w:rsid w:val="00AC3B0C"/>
    <w:rsid w:val="00AC5D98"/>
    <w:rsid w:val="00AD0B16"/>
    <w:rsid w:val="00AD2114"/>
    <w:rsid w:val="00AD7B46"/>
    <w:rsid w:val="00AE1AE9"/>
    <w:rsid w:val="00AE39D8"/>
    <w:rsid w:val="00AE480A"/>
    <w:rsid w:val="00AE548F"/>
    <w:rsid w:val="00AE661D"/>
    <w:rsid w:val="00AF037A"/>
    <w:rsid w:val="00AF264E"/>
    <w:rsid w:val="00AF338E"/>
    <w:rsid w:val="00AF6B9F"/>
    <w:rsid w:val="00B00A2E"/>
    <w:rsid w:val="00B015DE"/>
    <w:rsid w:val="00B0228B"/>
    <w:rsid w:val="00B04C4C"/>
    <w:rsid w:val="00B05264"/>
    <w:rsid w:val="00B07DAB"/>
    <w:rsid w:val="00B17AD5"/>
    <w:rsid w:val="00B20034"/>
    <w:rsid w:val="00B212C7"/>
    <w:rsid w:val="00B23226"/>
    <w:rsid w:val="00B25A20"/>
    <w:rsid w:val="00B36225"/>
    <w:rsid w:val="00B362EA"/>
    <w:rsid w:val="00B440FB"/>
    <w:rsid w:val="00B46313"/>
    <w:rsid w:val="00B4674F"/>
    <w:rsid w:val="00B517FB"/>
    <w:rsid w:val="00B62477"/>
    <w:rsid w:val="00B67595"/>
    <w:rsid w:val="00B7140C"/>
    <w:rsid w:val="00B81979"/>
    <w:rsid w:val="00B85925"/>
    <w:rsid w:val="00B91F9E"/>
    <w:rsid w:val="00B948DA"/>
    <w:rsid w:val="00B94D19"/>
    <w:rsid w:val="00B9609E"/>
    <w:rsid w:val="00B97A79"/>
    <w:rsid w:val="00BA24DA"/>
    <w:rsid w:val="00BB0BFE"/>
    <w:rsid w:val="00BB440F"/>
    <w:rsid w:val="00BC18A9"/>
    <w:rsid w:val="00BC6DE8"/>
    <w:rsid w:val="00BD1AE9"/>
    <w:rsid w:val="00BE0705"/>
    <w:rsid w:val="00BE7365"/>
    <w:rsid w:val="00BF2997"/>
    <w:rsid w:val="00BF5F09"/>
    <w:rsid w:val="00BF7C45"/>
    <w:rsid w:val="00C014A1"/>
    <w:rsid w:val="00C15EAE"/>
    <w:rsid w:val="00C15FA6"/>
    <w:rsid w:val="00C24B58"/>
    <w:rsid w:val="00C25F66"/>
    <w:rsid w:val="00C367D9"/>
    <w:rsid w:val="00C37B0C"/>
    <w:rsid w:val="00C44051"/>
    <w:rsid w:val="00C472E5"/>
    <w:rsid w:val="00C47EE7"/>
    <w:rsid w:val="00C5159A"/>
    <w:rsid w:val="00C525FC"/>
    <w:rsid w:val="00C5425D"/>
    <w:rsid w:val="00C56C03"/>
    <w:rsid w:val="00C57A8A"/>
    <w:rsid w:val="00C57FE8"/>
    <w:rsid w:val="00C610D2"/>
    <w:rsid w:val="00C62640"/>
    <w:rsid w:val="00C64E6B"/>
    <w:rsid w:val="00C65104"/>
    <w:rsid w:val="00C6549A"/>
    <w:rsid w:val="00C6587E"/>
    <w:rsid w:val="00C71234"/>
    <w:rsid w:val="00C73715"/>
    <w:rsid w:val="00C8040C"/>
    <w:rsid w:val="00C8483C"/>
    <w:rsid w:val="00C85ABB"/>
    <w:rsid w:val="00C915BF"/>
    <w:rsid w:val="00C95A85"/>
    <w:rsid w:val="00CA0D55"/>
    <w:rsid w:val="00CA2529"/>
    <w:rsid w:val="00CA2F81"/>
    <w:rsid w:val="00CA3C73"/>
    <w:rsid w:val="00CB0590"/>
    <w:rsid w:val="00CB2817"/>
    <w:rsid w:val="00CB3B33"/>
    <w:rsid w:val="00CB5721"/>
    <w:rsid w:val="00CB736B"/>
    <w:rsid w:val="00CC0A6B"/>
    <w:rsid w:val="00CC313D"/>
    <w:rsid w:val="00CD0A8B"/>
    <w:rsid w:val="00CD0E7E"/>
    <w:rsid w:val="00CD64BC"/>
    <w:rsid w:val="00CF11B0"/>
    <w:rsid w:val="00CF7491"/>
    <w:rsid w:val="00D121E5"/>
    <w:rsid w:val="00D1236D"/>
    <w:rsid w:val="00D22C95"/>
    <w:rsid w:val="00D25CA6"/>
    <w:rsid w:val="00D27484"/>
    <w:rsid w:val="00D30822"/>
    <w:rsid w:val="00D328E0"/>
    <w:rsid w:val="00D33F3B"/>
    <w:rsid w:val="00D34186"/>
    <w:rsid w:val="00D3685C"/>
    <w:rsid w:val="00D37E0D"/>
    <w:rsid w:val="00D40E4F"/>
    <w:rsid w:val="00D424A6"/>
    <w:rsid w:val="00D47C75"/>
    <w:rsid w:val="00D60A6D"/>
    <w:rsid w:val="00D60D58"/>
    <w:rsid w:val="00D62A2C"/>
    <w:rsid w:val="00D65434"/>
    <w:rsid w:val="00D67DFC"/>
    <w:rsid w:val="00D67ECA"/>
    <w:rsid w:val="00D91A3F"/>
    <w:rsid w:val="00D95848"/>
    <w:rsid w:val="00DA4A85"/>
    <w:rsid w:val="00DB0A75"/>
    <w:rsid w:val="00DB2F6B"/>
    <w:rsid w:val="00DB596F"/>
    <w:rsid w:val="00DC082C"/>
    <w:rsid w:val="00DC15C9"/>
    <w:rsid w:val="00DC4B9D"/>
    <w:rsid w:val="00DC700A"/>
    <w:rsid w:val="00DE2408"/>
    <w:rsid w:val="00DE2FA6"/>
    <w:rsid w:val="00DE763D"/>
    <w:rsid w:val="00DF2179"/>
    <w:rsid w:val="00DF224B"/>
    <w:rsid w:val="00DF718C"/>
    <w:rsid w:val="00E0190B"/>
    <w:rsid w:val="00E0375C"/>
    <w:rsid w:val="00E03DA9"/>
    <w:rsid w:val="00E047D9"/>
    <w:rsid w:val="00E07836"/>
    <w:rsid w:val="00E10BBB"/>
    <w:rsid w:val="00E138AB"/>
    <w:rsid w:val="00E13E90"/>
    <w:rsid w:val="00E15012"/>
    <w:rsid w:val="00E22E10"/>
    <w:rsid w:val="00E335DA"/>
    <w:rsid w:val="00E36B77"/>
    <w:rsid w:val="00E36EA8"/>
    <w:rsid w:val="00E47AC1"/>
    <w:rsid w:val="00E502A7"/>
    <w:rsid w:val="00E5420F"/>
    <w:rsid w:val="00E54BDD"/>
    <w:rsid w:val="00E55DED"/>
    <w:rsid w:val="00E642BF"/>
    <w:rsid w:val="00E660C4"/>
    <w:rsid w:val="00E717FD"/>
    <w:rsid w:val="00E77061"/>
    <w:rsid w:val="00E83F0C"/>
    <w:rsid w:val="00E91528"/>
    <w:rsid w:val="00EA030E"/>
    <w:rsid w:val="00EA7BDF"/>
    <w:rsid w:val="00EB32C6"/>
    <w:rsid w:val="00EB3D51"/>
    <w:rsid w:val="00EB5190"/>
    <w:rsid w:val="00EB7CD4"/>
    <w:rsid w:val="00EC3F61"/>
    <w:rsid w:val="00EC7E02"/>
    <w:rsid w:val="00ED5890"/>
    <w:rsid w:val="00EE5C36"/>
    <w:rsid w:val="00EE68E4"/>
    <w:rsid w:val="00EF0516"/>
    <w:rsid w:val="00EF17AC"/>
    <w:rsid w:val="00F04B50"/>
    <w:rsid w:val="00F054C4"/>
    <w:rsid w:val="00F0707C"/>
    <w:rsid w:val="00F16965"/>
    <w:rsid w:val="00F22A92"/>
    <w:rsid w:val="00F23967"/>
    <w:rsid w:val="00F253B9"/>
    <w:rsid w:val="00F2595B"/>
    <w:rsid w:val="00F36E33"/>
    <w:rsid w:val="00F36F1F"/>
    <w:rsid w:val="00F53807"/>
    <w:rsid w:val="00F56137"/>
    <w:rsid w:val="00F70B8B"/>
    <w:rsid w:val="00F712CE"/>
    <w:rsid w:val="00F73FF7"/>
    <w:rsid w:val="00F742C2"/>
    <w:rsid w:val="00F77C90"/>
    <w:rsid w:val="00F80742"/>
    <w:rsid w:val="00F8375F"/>
    <w:rsid w:val="00F866D6"/>
    <w:rsid w:val="00F955DA"/>
    <w:rsid w:val="00F96C6D"/>
    <w:rsid w:val="00FA41A2"/>
    <w:rsid w:val="00FB1478"/>
    <w:rsid w:val="00FB2589"/>
    <w:rsid w:val="00FB4BB8"/>
    <w:rsid w:val="00FB52F2"/>
    <w:rsid w:val="00FC245F"/>
    <w:rsid w:val="00FD2DED"/>
    <w:rsid w:val="00FD7A1A"/>
    <w:rsid w:val="00FE5208"/>
    <w:rsid w:val="00FF2BB7"/>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441731442">
      <w:bodyDiv w:val="1"/>
      <w:marLeft w:val="0"/>
      <w:marRight w:val="0"/>
      <w:marTop w:val="0"/>
      <w:marBottom w:val="0"/>
      <w:divBdr>
        <w:top w:val="none" w:sz="0" w:space="0" w:color="auto"/>
        <w:left w:val="none" w:sz="0" w:space="0" w:color="auto"/>
        <w:bottom w:val="none" w:sz="0" w:space="0" w:color="auto"/>
        <w:right w:val="none" w:sz="0" w:space="0" w:color="auto"/>
      </w:divBdr>
    </w:div>
    <w:div w:id="1148132682">
      <w:bodyDiv w:val="1"/>
      <w:marLeft w:val="0"/>
      <w:marRight w:val="0"/>
      <w:marTop w:val="0"/>
      <w:marBottom w:val="0"/>
      <w:divBdr>
        <w:top w:val="none" w:sz="0" w:space="0" w:color="auto"/>
        <w:left w:val="none" w:sz="0" w:space="0" w:color="auto"/>
        <w:bottom w:val="none" w:sz="0" w:space="0" w:color="auto"/>
        <w:right w:val="none" w:sz="0" w:space="0" w:color="auto"/>
      </w:divBdr>
    </w:div>
    <w:div w:id="1209532962">
      <w:bodyDiv w:val="1"/>
      <w:marLeft w:val="0"/>
      <w:marRight w:val="0"/>
      <w:marTop w:val="0"/>
      <w:marBottom w:val="0"/>
      <w:divBdr>
        <w:top w:val="none" w:sz="0" w:space="0" w:color="auto"/>
        <w:left w:val="none" w:sz="0" w:space="0" w:color="auto"/>
        <w:bottom w:val="none" w:sz="0" w:space="0" w:color="auto"/>
        <w:right w:val="none" w:sz="0" w:space="0" w:color="auto"/>
      </w:divBdr>
    </w:div>
    <w:div w:id="1279526747">
      <w:bodyDiv w:val="1"/>
      <w:marLeft w:val="0"/>
      <w:marRight w:val="0"/>
      <w:marTop w:val="0"/>
      <w:marBottom w:val="0"/>
      <w:divBdr>
        <w:top w:val="none" w:sz="0" w:space="0" w:color="auto"/>
        <w:left w:val="none" w:sz="0" w:space="0" w:color="auto"/>
        <w:bottom w:val="none" w:sz="0" w:space="0" w:color="auto"/>
        <w:right w:val="none" w:sz="0" w:space="0" w:color="auto"/>
      </w:divBdr>
    </w:div>
    <w:div w:id="1355577692">
      <w:bodyDiv w:val="1"/>
      <w:marLeft w:val="0"/>
      <w:marRight w:val="0"/>
      <w:marTop w:val="0"/>
      <w:marBottom w:val="0"/>
      <w:divBdr>
        <w:top w:val="none" w:sz="0" w:space="0" w:color="auto"/>
        <w:left w:val="none" w:sz="0" w:space="0" w:color="auto"/>
        <w:bottom w:val="none" w:sz="0" w:space="0" w:color="auto"/>
        <w:right w:val="none" w:sz="0" w:space="0" w:color="auto"/>
      </w:divBdr>
    </w:div>
    <w:div w:id="1381323632">
      <w:bodyDiv w:val="1"/>
      <w:marLeft w:val="0"/>
      <w:marRight w:val="0"/>
      <w:marTop w:val="0"/>
      <w:marBottom w:val="0"/>
      <w:divBdr>
        <w:top w:val="none" w:sz="0" w:space="0" w:color="auto"/>
        <w:left w:val="none" w:sz="0" w:space="0" w:color="auto"/>
        <w:bottom w:val="none" w:sz="0" w:space="0" w:color="auto"/>
        <w:right w:val="none" w:sz="0" w:space="0" w:color="auto"/>
      </w:divBdr>
    </w:div>
    <w:div w:id="1555391898">
      <w:bodyDiv w:val="1"/>
      <w:marLeft w:val="0"/>
      <w:marRight w:val="0"/>
      <w:marTop w:val="0"/>
      <w:marBottom w:val="0"/>
      <w:divBdr>
        <w:top w:val="none" w:sz="0" w:space="0" w:color="auto"/>
        <w:left w:val="none" w:sz="0" w:space="0" w:color="auto"/>
        <w:bottom w:val="none" w:sz="0" w:space="0" w:color="auto"/>
        <w:right w:val="none" w:sz="0" w:space="0" w:color="auto"/>
      </w:divBdr>
    </w:div>
    <w:div w:id="1651442337">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397</TotalTime>
  <Pages>5</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Nicholas Chandra</cp:lastModifiedBy>
  <cp:revision>349</cp:revision>
  <dcterms:created xsi:type="dcterms:W3CDTF">2017-10-20T05:51:00Z</dcterms:created>
  <dcterms:modified xsi:type="dcterms:W3CDTF">2024-12-02T04:52:00Z</dcterms:modified>
</cp:coreProperties>
</file>